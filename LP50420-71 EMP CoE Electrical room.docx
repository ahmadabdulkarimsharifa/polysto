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3504"/>
        <w:gridCol w:w="1273"/>
        <w:gridCol w:w="1273"/>
      </w:tblGrid>
      <w:tr w:rsidR="00A32A06" w:rsidRPr="00A45404" w14:paraId="77CC9636" w14:textId="77777777" w:rsidTr="00546B37">
        <w:tc>
          <w:tcPr>
            <w:tcW w:w="0" w:type="auto"/>
            <w:gridSpan w:val="4"/>
          </w:tcPr>
          <w:p w14:paraId="26B13861" w14:textId="77777777" w:rsidR="00A32A06" w:rsidRPr="00A45404" w:rsidRDefault="00A32A06" w:rsidP="00546B37">
            <w:pPr>
              <w:pStyle w:val="FrontNormal"/>
              <w:rPr>
                <w:rStyle w:val="BookTitle"/>
                <w:lang w:val="en-GB"/>
              </w:rPr>
            </w:pPr>
            <w:r w:rsidRPr="00A45404">
              <w:rPr>
                <w:b/>
                <w:bCs/>
                <w:smallCaps/>
                <w:noProof/>
                <w:spacing w:val="5"/>
              </w:rPr>
              <w:drawing>
                <wp:anchor distT="0" distB="0" distL="114300" distR="114300" simplePos="0" relativeHeight="251668480" behindDoc="0" locked="1" layoutInCell="1" allowOverlap="1" wp14:anchorId="12922CFA" wp14:editId="12922CFB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-341630</wp:posOffset>
                  </wp:positionV>
                  <wp:extent cx="914400" cy="431800"/>
                  <wp:effectExtent l="0" t="0" r="0" b="635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gill-«_black_2c.wmf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F73FF" w:rsidRPr="00D4044E" w14:paraId="6EC3B90F" w14:textId="77777777" w:rsidTr="00546B37">
        <w:tc>
          <w:tcPr>
            <w:tcW w:w="0" w:type="auto"/>
            <w:gridSpan w:val="2"/>
          </w:tcPr>
          <w:p w14:paraId="7EAB7F90" w14:textId="77777777" w:rsidR="000F73FF" w:rsidRPr="000F5342" w:rsidRDefault="000F5342" w:rsidP="00546B37">
            <w:pPr>
              <w:pStyle w:val="FrontNormal"/>
              <w:rPr>
                <w:rStyle w:val="BookTitle"/>
                <w:lang w:val="en-GB"/>
              </w:rPr>
            </w:pPr>
            <w:r w:rsidRPr="000F5342">
              <w:rPr>
                <w:rStyle w:val="BookTitle"/>
                <w:lang w:val="en-GB"/>
              </w:rPr>
              <w:t>EMEA Engineering &amp; Build Project Organization</w:t>
            </w:r>
          </w:p>
          <w:p w14:paraId="1449B186" w14:textId="77777777" w:rsidR="000F73FF" w:rsidRPr="000F5342" w:rsidRDefault="000F73FF" w:rsidP="00546B37">
            <w:pPr>
              <w:pStyle w:val="FrontNormal"/>
              <w:rPr>
                <w:rStyle w:val="BookTitle"/>
                <w:lang w:val="en-GB"/>
              </w:rPr>
            </w:pPr>
            <w:r w:rsidRPr="000F5342">
              <w:rPr>
                <w:rStyle w:val="BookTitle"/>
                <w:lang w:val="en-GB"/>
              </w:rPr>
              <w:t>C</w:t>
            </w:r>
            <w:r w:rsidR="008B785B" w:rsidRPr="000F5342">
              <w:rPr>
                <w:rStyle w:val="BookTitle"/>
                <w:lang w:val="en-GB"/>
              </w:rPr>
              <w:t>argill</w:t>
            </w:r>
            <w:r w:rsidRPr="000F5342">
              <w:rPr>
                <w:rStyle w:val="BookTitle"/>
                <w:lang w:val="en-GB"/>
              </w:rPr>
              <w:t xml:space="preserve"> B.V.</w:t>
            </w:r>
          </w:p>
          <w:p w14:paraId="6A2C1F0B" w14:textId="77777777" w:rsidR="000F73FF" w:rsidRPr="00741C29" w:rsidRDefault="000F73FF" w:rsidP="00546B37">
            <w:pPr>
              <w:pStyle w:val="FrontNormal"/>
              <w:rPr>
                <w:rStyle w:val="BookTitle"/>
                <w:lang w:val="nl-NL"/>
              </w:rPr>
            </w:pPr>
            <w:r w:rsidRPr="00741C29">
              <w:rPr>
                <w:rStyle w:val="BookTitle"/>
                <w:lang w:val="nl-NL"/>
              </w:rPr>
              <w:t>L</w:t>
            </w:r>
            <w:r w:rsidR="008B785B" w:rsidRPr="00741C29">
              <w:rPr>
                <w:rStyle w:val="BookTitle"/>
                <w:lang w:val="nl-NL"/>
              </w:rPr>
              <w:t>elyweg</w:t>
            </w:r>
            <w:r w:rsidRPr="00741C29">
              <w:rPr>
                <w:rStyle w:val="BookTitle"/>
                <w:lang w:val="nl-NL"/>
              </w:rPr>
              <w:t xml:space="preserve"> 29/31</w:t>
            </w:r>
          </w:p>
          <w:p w14:paraId="39AFE022" w14:textId="77777777" w:rsidR="000F73FF" w:rsidRDefault="000F73FF" w:rsidP="00546B37">
            <w:pPr>
              <w:pStyle w:val="FrontNormal"/>
              <w:rPr>
                <w:rStyle w:val="BookTitle"/>
                <w:lang w:val="nl-NL"/>
              </w:rPr>
            </w:pPr>
            <w:r w:rsidRPr="00741C29">
              <w:rPr>
                <w:rStyle w:val="BookTitle"/>
                <w:lang w:val="nl-NL"/>
              </w:rPr>
              <w:t>4612 PS B</w:t>
            </w:r>
            <w:r w:rsidR="008B785B" w:rsidRPr="00741C29">
              <w:rPr>
                <w:rStyle w:val="BookTitle"/>
                <w:lang w:val="nl-NL"/>
              </w:rPr>
              <w:t>ergen</w:t>
            </w:r>
            <w:r w:rsidR="00DE0D14">
              <w:rPr>
                <w:rStyle w:val="BookTitle"/>
                <w:lang w:val="nl-NL"/>
              </w:rPr>
              <w:t xml:space="preserve"> o</w:t>
            </w:r>
            <w:r w:rsidR="008B785B" w:rsidRPr="00741C29">
              <w:rPr>
                <w:rStyle w:val="BookTitle"/>
                <w:lang w:val="nl-NL"/>
              </w:rPr>
              <w:t>p</w:t>
            </w:r>
            <w:r w:rsidRPr="00741C29">
              <w:rPr>
                <w:rStyle w:val="BookTitle"/>
                <w:lang w:val="nl-NL"/>
              </w:rPr>
              <w:t xml:space="preserve"> Z</w:t>
            </w:r>
            <w:r w:rsidR="008B785B" w:rsidRPr="00741C29">
              <w:rPr>
                <w:rStyle w:val="BookTitle"/>
                <w:lang w:val="nl-NL"/>
              </w:rPr>
              <w:t>oom</w:t>
            </w:r>
          </w:p>
          <w:p w14:paraId="2B364AD9" w14:textId="77777777" w:rsidR="002C1BF7" w:rsidRPr="00741C29" w:rsidRDefault="002C1BF7" w:rsidP="00546B37">
            <w:pPr>
              <w:pStyle w:val="FrontNormal"/>
              <w:rPr>
                <w:rStyle w:val="BookTitle"/>
                <w:lang w:val="nl-NL"/>
              </w:rPr>
            </w:pPr>
            <w:r>
              <w:rPr>
                <w:rStyle w:val="BookTitle"/>
                <w:lang w:val="nl-NL"/>
              </w:rPr>
              <w:t>Netherlands</w:t>
            </w:r>
          </w:p>
        </w:tc>
        <w:tc>
          <w:tcPr>
            <w:tcW w:w="0" w:type="auto"/>
            <w:gridSpan w:val="2"/>
          </w:tcPr>
          <w:p w14:paraId="5CE24025" w14:textId="77777777" w:rsidR="000F73FF" w:rsidRPr="00741C29" w:rsidRDefault="000F73FF" w:rsidP="00546B37">
            <w:pPr>
              <w:pStyle w:val="FrontNormal"/>
              <w:rPr>
                <w:rStyle w:val="BookTitle"/>
                <w:lang w:val="nl-NL"/>
              </w:rPr>
            </w:pPr>
          </w:p>
        </w:tc>
      </w:tr>
      <w:tr w:rsidR="00335AB8" w:rsidRPr="00D4044E" w14:paraId="2FCCADB1" w14:textId="77777777" w:rsidTr="00546B37">
        <w:tc>
          <w:tcPr>
            <w:tcW w:w="0" w:type="auto"/>
            <w:gridSpan w:val="4"/>
          </w:tcPr>
          <w:p w14:paraId="659F6AAF" w14:textId="77777777" w:rsidR="00335AB8" w:rsidRPr="00741C29" w:rsidRDefault="00335AB8" w:rsidP="00546B37">
            <w:pPr>
              <w:pStyle w:val="FrontNormal"/>
              <w:rPr>
                <w:rStyle w:val="BookTitle"/>
                <w:lang w:val="nl-NL"/>
              </w:rPr>
            </w:pPr>
          </w:p>
        </w:tc>
      </w:tr>
      <w:tr w:rsidR="00335AB8" w:rsidRPr="00A45404" w14:paraId="04F923AE" w14:textId="77777777" w:rsidTr="00546B37">
        <w:sdt>
          <w:sdtPr>
            <w:rPr>
              <w:rStyle w:val="BPfronttitle"/>
            </w:rPr>
            <w:alias w:val="Title"/>
            <w:tag w:val=""/>
            <w:id w:val="-415170150"/>
            <w:lock w:val="sdtLocked"/>
            <w:placeholder>
              <w:docPart w:val="EF7166B2B1FF4FB38ED17CBADA9DB4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0" w:type="auto"/>
                <w:gridSpan w:val="4"/>
              </w:tcPr>
              <w:p w14:paraId="5A302B47" w14:textId="77777777" w:rsidR="00335AB8" w:rsidRPr="009D1535" w:rsidRDefault="00A634AA" w:rsidP="00F548DC">
                <w:pPr>
                  <w:rPr>
                    <w:rStyle w:val="BPfronttitle"/>
                  </w:rPr>
                </w:pPr>
                <w:r>
                  <w:rPr>
                    <w:rStyle w:val="BPfronttitle"/>
                  </w:rPr>
                  <w:t>EMP</w:t>
                </w:r>
                <w:r w:rsidR="00C901C4">
                  <w:rPr>
                    <w:rStyle w:val="BPfronttitle"/>
                  </w:rPr>
                  <w:t xml:space="preserve"> - </w:t>
                </w:r>
                <w:proofErr w:type="spellStart"/>
                <w:r w:rsidR="00C901C4">
                  <w:rPr>
                    <w:rStyle w:val="BPfronttitle"/>
                  </w:rPr>
                  <w:t>CoE</w:t>
                </w:r>
                <w:proofErr w:type="spellEnd"/>
                <w:r w:rsidR="00C901C4">
                  <w:rPr>
                    <w:rStyle w:val="BPfronttitle"/>
                  </w:rPr>
                  <w:t xml:space="preserve"> -  </w:t>
                </w:r>
                <w:r>
                  <w:rPr>
                    <w:rStyle w:val="BPfronttitle"/>
                  </w:rPr>
                  <w:t>Electrical room</w:t>
                </w:r>
              </w:p>
            </w:tc>
          </w:sdtContent>
        </w:sdt>
      </w:tr>
      <w:tr w:rsidR="009D52D8" w:rsidRPr="00A45404" w14:paraId="16AB0044" w14:textId="77777777" w:rsidTr="00546B37">
        <w:tc>
          <w:tcPr>
            <w:tcW w:w="1649" w:type="pct"/>
            <w:tcBorders>
              <w:bottom w:val="single" w:sz="4" w:space="0" w:color="auto"/>
            </w:tcBorders>
          </w:tcPr>
          <w:p w14:paraId="64DA785D" w14:textId="77777777" w:rsidR="009D52D8" w:rsidRPr="00A45404" w:rsidRDefault="009D52D8" w:rsidP="00546B37">
            <w:pPr>
              <w:pStyle w:val="FrontNormal"/>
              <w:rPr>
                <w:rStyle w:val="BookTitle"/>
                <w:lang w:val="en-GB"/>
              </w:rPr>
            </w:pPr>
          </w:p>
        </w:tc>
        <w:tc>
          <w:tcPr>
            <w:tcW w:w="1941" w:type="pct"/>
            <w:tcBorders>
              <w:bottom w:val="single" w:sz="4" w:space="0" w:color="auto"/>
            </w:tcBorders>
          </w:tcPr>
          <w:p w14:paraId="2C4883CB" w14:textId="77777777" w:rsidR="009D52D8" w:rsidRPr="00A45404" w:rsidRDefault="009D52D8" w:rsidP="00546B37">
            <w:pPr>
              <w:pStyle w:val="FrontNormal"/>
              <w:rPr>
                <w:rStyle w:val="BookTitle"/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4F4CDD2" w14:textId="77777777" w:rsidR="009D52D8" w:rsidRPr="00A45404" w:rsidRDefault="009D52D8" w:rsidP="00546B37">
            <w:pPr>
              <w:pStyle w:val="FrontNormal"/>
              <w:rPr>
                <w:rStyle w:val="BookTitle"/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E88F1A4" w14:textId="77777777" w:rsidR="009D52D8" w:rsidRPr="00A45404" w:rsidRDefault="009D52D8" w:rsidP="00546B37">
            <w:pPr>
              <w:pStyle w:val="FrontNormal"/>
              <w:rPr>
                <w:rStyle w:val="BookTitle"/>
                <w:lang w:val="en-GB"/>
              </w:rPr>
            </w:pPr>
          </w:p>
        </w:tc>
      </w:tr>
      <w:tr w:rsidR="009D52D8" w:rsidRPr="00A45404" w14:paraId="34DF9166" w14:textId="77777777" w:rsidTr="00546B37">
        <w:tc>
          <w:tcPr>
            <w:tcW w:w="1649" w:type="pct"/>
            <w:tcBorders>
              <w:top w:val="single" w:sz="4" w:space="0" w:color="auto"/>
            </w:tcBorders>
          </w:tcPr>
          <w:p w14:paraId="3935E288" w14:textId="77777777" w:rsidR="009D52D8" w:rsidRPr="00B025D7" w:rsidRDefault="00C9788D" w:rsidP="00B025D7">
            <w:pPr>
              <w:rPr>
                <w:rStyle w:val="BookTitle"/>
              </w:rPr>
            </w:pPr>
            <w:r w:rsidRPr="00B025D7">
              <w:rPr>
                <w:rStyle w:val="BookTitle"/>
              </w:rPr>
              <w:t>D</w:t>
            </w:r>
            <w:r w:rsidR="008B785B" w:rsidRPr="00B025D7">
              <w:rPr>
                <w:rStyle w:val="BookTitle"/>
              </w:rPr>
              <w:t>ocument title</w:t>
            </w:r>
          </w:p>
        </w:tc>
        <w:sdt>
          <w:sdtPr>
            <w:rPr>
              <w:rStyle w:val="BookTitle"/>
            </w:rPr>
            <w:alias w:val="Title"/>
            <w:tag w:val=""/>
            <w:id w:val="-384258528"/>
            <w:lock w:val="sdtLocked"/>
            <w:placeholder>
              <w:docPart w:val="7DC7A56F260D47BEA3C0D34065DA7BB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3351" w:type="pct"/>
                <w:gridSpan w:val="3"/>
                <w:tcBorders>
                  <w:top w:val="single" w:sz="4" w:space="0" w:color="auto"/>
                </w:tcBorders>
              </w:tcPr>
              <w:p w14:paraId="63404D3A" w14:textId="77777777" w:rsidR="009D52D8" w:rsidRPr="00B025D7" w:rsidRDefault="00A634AA" w:rsidP="0007296D">
                <w:pPr>
                  <w:rPr>
                    <w:rStyle w:val="BookTitle"/>
                  </w:rPr>
                </w:pPr>
                <w:r>
                  <w:rPr>
                    <w:rStyle w:val="BookTitle"/>
                  </w:rPr>
                  <w:t xml:space="preserve">EMP - </w:t>
                </w:r>
                <w:proofErr w:type="spellStart"/>
                <w:r>
                  <w:rPr>
                    <w:rStyle w:val="BookTitle"/>
                  </w:rPr>
                  <w:t>CoE</w:t>
                </w:r>
                <w:proofErr w:type="spellEnd"/>
                <w:r>
                  <w:rPr>
                    <w:rStyle w:val="BookTitle"/>
                  </w:rPr>
                  <w:t xml:space="preserve"> -  Electrical room</w:t>
                </w:r>
              </w:p>
            </w:tc>
          </w:sdtContent>
        </w:sdt>
      </w:tr>
      <w:tr w:rsidR="009D52D8" w:rsidRPr="00A45404" w14:paraId="744C3BB9" w14:textId="77777777" w:rsidTr="00546B37">
        <w:tc>
          <w:tcPr>
            <w:tcW w:w="1649" w:type="pct"/>
          </w:tcPr>
          <w:p w14:paraId="7FD9BC09" w14:textId="77777777" w:rsidR="009D52D8" w:rsidRPr="00B025D7" w:rsidRDefault="008B785B" w:rsidP="00B025D7">
            <w:pPr>
              <w:rPr>
                <w:rStyle w:val="BookTitle"/>
              </w:rPr>
            </w:pPr>
            <w:r w:rsidRPr="00B025D7">
              <w:rPr>
                <w:rStyle w:val="BookTitle"/>
              </w:rPr>
              <w:t>Document type</w:t>
            </w:r>
          </w:p>
        </w:tc>
        <w:tc>
          <w:tcPr>
            <w:tcW w:w="3351" w:type="pct"/>
            <w:gridSpan w:val="3"/>
          </w:tcPr>
          <w:p w14:paraId="5F0F9822" w14:textId="77777777" w:rsidR="009D52D8" w:rsidRPr="00B025D7" w:rsidRDefault="00F8198F" w:rsidP="009D1535">
            <w:pPr>
              <w:rPr>
                <w:rStyle w:val="BookTitle"/>
              </w:rPr>
            </w:pPr>
            <w:r>
              <w:rPr>
                <w:rStyle w:val="BookTitle"/>
              </w:rPr>
              <w:t>Maintenance</w:t>
            </w:r>
          </w:p>
        </w:tc>
      </w:tr>
      <w:tr w:rsidR="009D52D8" w:rsidRPr="00A45404" w14:paraId="32C4A601" w14:textId="77777777" w:rsidTr="00546B37">
        <w:tc>
          <w:tcPr>
            <w:tcW w:w="1649" w:type="pct"/>
          </w:tcPr>
          <w:p w14:paraId="2B9C0D36" w14:textId="77777777" w:rsidR="009D52D8" w:rsidRPr="00B025D7" w:rsidRDefault="008B785B" w:rsidP="00B025D7">
            <w:pPr>
              <w:rPr>
                <w:rStyle w:val="BookTitle"/>
              </w:rPr>
            </w:pPr>
            <w:r w:rsidRPr="00B025D7">
              <w:rPr>
                <w:rStyle w:val="BookTitle"/>
              </w:rPr>
              <w:t>Document number</w:t>
            </w:r>
          </w:p>
        </w:tc>
        <w:sdt>
          <w:sdtPr>
            <w:rPr>
              <w:rStyle w:val="BookTitle"/>
            </w:rPr>
            <w:alias w:val="Subject"/>
            <w:tag w:val=""/>
            <w:id w:val="888537854"/>
            <w:lock w:val="sdtLocked"/>
            <w:placeholder>
              <w:docPart w:val="13547EB9E2AC47008D6959425D2A4F4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3351" w:type="pct"/>
                <w:gridSpan w:val="3"/>
              </w:tcPr>
              <w:p w14:paraId="1CB3A4C4" w14:textId="77777777" w:rsidR="009D52D8" w:rsidRPr="00B025D7" w:rsidRDefault="00257461" w:rsidP="00F548DC">
                <w:pPr>
                  <w:tabs>
                    <w:tab w:val="center" w:pos="3025"/>
                  </w:tabs>
                  <w:rPr>
                    <w:rStyle w:val="BookTitle"/>
                  </w:rPr>
                </w:pPr>
                <w:r>
                  <w:rPr>
                    <w:rStyle w:val="BookTitle"/>
                    <w:lang w:val="en-GB"/>
                  </w:rPr>
                  <w:t>LP50</w:t>
                </w:r>
                <w:r w:rsidR="00F8198F">
                  <w:rPr>
                    <w:rStyle w:val="BookTitle"/>
                    <w:lang w:val="en-GB"/>
                  </w:rPr>
                  <w:t>42</w:t>
                </w:r>
                <w:r w:rsidR="004E7B95">
                  <w:rPr>
                    <w:rStyle w:val="BookTitle"/>
                    <w:lang w:val="en-GB"/>
                  </w:rPr>
                  <w:t>0</w:t>
                </w:r>
                <w:r>
                  <w:rPr>
                    <w:rStyle w:val="BookTitle"/>
                    <w:lang w:val="en-GB"/>
                  </w:rPr>
                  <w:t>-71</w:t>
                </w:r>
              </w:p>
            </w:tc>
          </w:sdtContent>
        </w:sdt>
      </w:tr>
      <w:tr w:rsidR="009D52D8" w:rsidRPr="00A45404" w14:paraId="61F79B2C" w14:textId="77777777" w:rsidTr="00546B37">
        <w:tc>
          <w:tcPr>
            <w:tcW w:w="1649" w:type="pct"/>
          </w:tcPr>
          <w:p w14:paraId="3D21540C" w14:textId="77777777" w:rsidR="009D52D8" w:rsidRPr="00B025D7" w:rsidRDefault="008B785B" w:rsidP="00B025D7">
            <w:pPr>
              <w:rPr>
                <w:rStyle w:val="BookTitle"/>
              </w:rPr>
            </w:pPr>
            <w:r w:rsidRPr="00B025D7">
              <w:rPr>
                <w:rStyle w:val="BookTitle"/>
              </w:rPr>
              <w:t>BU applicability</w:t>
            </w:r>
          </w:p>
        </w:tc>
        <w:sdt>
          <w:sdtPr>
            <w:rPr>
              <w:b/>
              <w:lang w:val="en-GB"/>
            </w:rPr>
            <w:alias w:val="BU Applicability"/>
            <w:tag w:val="BU_x0020_Applicability"/>
            <w:id w:val="-230001674"/>
            <w:placeholder>
              <w:docPart w:val="0D7CF1C44B0D4CC9BEF6E16D7DF147C1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565ef4c2-39de-4b18-84a7-892eaa18eaa9' xmlns:ns4='3a3e8509-2608-4daa-926a-4da25428a397' " w:xpath="/ns0:properties[1]/documentManagement[1]/ns3:BU_x0020_Applicability[1]" w:storeItemID="{AA4A692E-4A2B-40E9-80CD-3AC8AEA51C38}"/>
            <w:text/>
          </w:sdtPr>
          <w:sdtContent>
            <w:tc>
              <w:tcPr>
                <w:tcW w:w="3351" w:type="pct"/>
                <w:gridSpan w:val="3"/>
              </w:tcPr>
              <w:p w14:paraId="42A2287A" w14:textId="77777777" w:rsidR="009D52D8" w:rsidRPr="00B025D7" w:rsidRDefault="00257461" w:rsidP="009D1535">
                <w:pPr>
                  <w:rPr>
                    <w:rStyle w:val="BookTitle"/>
                  </w:rPr>
                </w:pPr>
                <w:r w:rsidRPr="001A7B1B">
                  <w:rPr>
                    <w:b/>
                    <w:lang w:val="en-GB"/>
                  </w:rPr>
                  <w:t>CCC, CSST-Europe, CASC EMEA, GEOS-Europe, MALT</w:t>
                </w:r>
              </w:p>
            </w:tc>
          </w:sdtContent>
        </w:sdt>
      </w:tr>
      <w:tr w:rsidR="0076544E" w:rsidRPr="00A45404" w14:paraId="551FEDEC" w14:textId="77777777" w:rsidTr="00546B37">
        <w:tc>
          <w:tcPr>
            <w:tcW w:w="1649" w:type="pct"/>
          </w:tcPr>
          <w:p w14:paraId="7308D26E" w14:textId="77777777" w:rsidR="0076544E" w:rsidRPr="00B025D7" w:rsidRDefault="008C7B14" w:rsidP="00B025D7">
            <w:pPr>
              <w:rPr>
                <w:rStyle w:val="BookTitle"/>
              </w:rPr>
            </w:pPr>
            <w:r w:rsidRPr="00B025D7">
              <w:rPr>
                <w:rStyle w:val="BookTitle"/>
              </w:rPr>
              <w:t>D</w:t>
            </w:r>
            <w:r w:rsidR="008B785B" w:rsidRPr="00B025D7">
              <w:rPr>
                <w:rStyle w:val="BookTitle"/>
              </w:rPr>
              <w:t>ata classification level</w:t>
            </w:r>
          </w:p>
        </w:tc>
        <w:bookmarkStart w:id="0" w:name="DCL" w:displacedByCustomXml="next"/>
        <w:sdt>
          <w:sdtPr>
            <w:rPr>
              <w:rStyle w:val="BookTitle"/>
            </w:rPr>
            <w:id w:val="1355462345"/>
            <w:lock w:val="sdtLocked"/>
            <w:placeholder>
              <w:docPart w:val="A53C6EC435F448DCB2ACBBDABDD78B62"/>
            </w:placeholder>
          </w:sdtPr>
          <w:sdtContent>
            <w:tc>
              <w:tcPr>
                <w:tcW w:w="3351" w:type="pct"/>
                <w:gridSpan w:val="3"/>
              </w:tcPr>
              <w:p w14:paraId="347DB1EF" w14:textId="77777777" w:rsidR="0076544E" w:rsidRPr="00B025D7" w:rsidRDefault="0061094F" w:rsidP="00377FD0">
                <w:pPr>
                  <w:rPr>
                    <w:rStyle w:val="BookTitle"/>
                  </w:rPr>
                </w:pPr>
                <w:r>
                  <w:rPr>
                    <w:rStyle w:val="BookTitle"/>
                  </w:rPr>
                  <w:t>2</w:t>
                </w:r>
              </w:p>
            </w:tc>
          </w:sdtContent>
        </w:sdt>
        <w:bookmarkEnd w:id="0" w:displacedByCustomXml="prev"/>
      </w:tr>
      <w:tr w:rsidR="009D52D8" w:rsidRPr="00A45404" w14:paraId="65A7278F" w14:textId="77777777" w:rsidTr="00546B37">
        <w:tc>
          <w:tcPr>
            <w:tcW w:w="1649" w:type="pct"/>
            <w:tcBorders>
              <w:bottom w:val="single" w:sz="4" w:space="0" w:color="auto"/>
            </w:tcBorders>
          </w:tcPr>
          <w:p w14:paraId="44F7573E" w14:textId="77777777" w:rsidR="009D52D8" w:rsidRPr="00B025D7" w:rsidRDefault="009D52D8" w:rsidP="00B025D7">
            <w:pPr>
              <w:rPr>
                <w:rStyle w:val="BookTitle"/>
              </w:rPr>
            </w:pPr>
          </w:p>
        </w:tc>
        <w:tc>
          <w:tcPr>
            <w:tcW w:w="3351" w:type="pct"/>
            <w:gridSpan w:val="3"/>
            <w:tcBorders>
              <w:bottom w:val="single" w:sz="4" w:space="0" w:color="auto"/>
            </w:tcBorders>
          </w:tcPr>
          <w:p w14:paraId="5FDABD90" w14:textId="77777777" w:rsidR="009D52D8" w:rsidRPr="00B025D7" w:rsidRDefault="009D52D8" w:rsidP="00B025D7">
            <w:pPr>
              <w:rPr>
                <w:rStyle w:val="BookTitle"/>
              </w:rPr>
            </w:pPr>
          </w:p>
        </w:tc>
      </w:tr>
      <w:tr w:rsidR="009D52D8" w:rsidRPr="00A45404" w14:paraId="17F4C3C5" w14:textId="77777777" w:rsidTr="00546B37">
        <w:tc>
          <w:tcPr>
            <w:tcW w:w="1649" w:type="pct"/>
            <w:tcBorders>
              <w:top w:val="single" w:sz="4" w:space="0" w:color="auto"/>
            </w:tcBorders>
          </w:tcPr>
          <w:p w14:paraId="58A58884" w14:textId="77777777" w:rsidR="009D52D8" w:rsidRPr="00B025D7" w:rsidRDefault="008B785B" w:rsidP="00B025D7">
            <w:pPr>
              <w:rPr>
                <w:rStyle w:val="BookTitle"/>
              </w:rPr>
            </w:pPr>
            <w:r w:rsidRPr="00B025D7">
              <w:rPr>
                <w:rStyle w:val="BookTitle"/>
              </w:rPr>
              <w:t>Revision number</w:t>
            </w:r>
          </w:p>
        </w:tc>
        <w:sdt>
          <w:sdtPr>
            <w:rPr>
              <w:rStyle w:val="BookTitle"/>
            </w:rPr>
            <w:alias w:val="Keywords"/>
            <w:tag w:val=""/>
            <w:id w:val="175702984"/>
            <w:lock w:val="sdtLocked"/>
            <w:placeholder>
              <w:docPart w:val="9355C03FFF5E4A78981BE8F2B6F108EA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tc>
              <w:tcPr>
                <w:tcW w:w="3351" w:type="pct"/>
                <w:gridSpan w:val="3"/>
                <w:tcBorders>
                  <w:top w:val="single" w:sz="4" w:space="0" w:color="auto"/>
                </w:tcBorders>
              </w:tcPr>
              <w:p w14:paraId="61731B8C" w14:textId="77777777" w:rsidR="009D52D8" w:rsidRPr="00B025D7" w:rsidRDefault="00257461" w:rsidP="00F548DC">
                <w:pPr>
                  <w:rPr>
                    <w:rStyle w:val="BookTitle"/>
                  </w:rPr>
                </w:pPr>
                <w:r>
                  <w:rPr>
                    <w:rStyle w:val="BookTitle"/>
                    <w:lang w:val="en-GB"/>
                  </w:rPr>
                  <w:t>0</w:t>
                </w:r>
              </w:p>
            </w:tc>
          </w:sdtContent>
        </w:sdt>
      </w:tr>
      <w:tr w:rsidR="009D52D8" w:rsidRPr="00A45404" w14:paraId="41F75CE1" w14:textId="77777777" w:rsidTr="00546B37">
        <w:tc>
          <w:tcPr>
            <w:tcW w:w="1649" w:type="pct"/>
          </w:tcPr>
          <w:p w14:paraId="2407245A" w14:textId="77777777" w:rsidR="009D52D8" w:rsidRPr="00B025D7" w:rsidRDefault="008B785B" w:rsidP="00B025D7">
            <w:pPr>
              <w:rPr>
                <w:rStyle w:val="BookTitle"/>
              </w:rPr>
            </w:pPr>
            <w:r w:rsidRPr="00B025D7">
              <w:rPr>
                <w:rStyle w:val="BookTitle"/>
              </w:rPr>
              <w:t>Status</w:t>
            </w:r>
          </w:p>
        </w:tc>
        <w:tc>
          <w:tcPr>
            <w:tcW w:w="3351" w:type="pct"/>
            <w:gridSpan w:val="3"/>
          </w:tcPr>
          <w:p w14:paraId="410A449F" w14:textId="77777777" w:rsidR="009D52D8" w:rsidRPr="00B025D7" w:rsidRDefault="00257461" w:rsidP="00B025D7">
            <w:pPr>
              <w:rPr>
                <w:rStyle w:val="BookTitle"/>
              </w:rPr>
            </w:pPr>
            <w:r>
              <w:rPr>
                <w:rStyle w:val="BookTitle"/>
              </w:rPr>
              <w:t>Approved</w:t>
            </w:r>
          </w:p>
        </w:tc>
      </w:tr>
      <w:tr w:rsidR="009D52D8" w:rsidRPr="00A45404" w14:paraId="3E68B6D6" w14:textId="77777777" w:rsidTr="00546B37">
        <w:tc>
          <w:tcPr>
            <w:tcW w:w="1649" w:type="pct"/>
          </w:tcPr>
          <w:p w14:paraId="49B30AC4" w14:textId="77777777" w:rsidR="009D52D8" w:rsidRPr="00B025D7" w:rsidRDefault="008B785B" w:rsidP="00B025D7">
            <w:pPr>
              <w:rPr>
                <w:rStyle w:val="BookTitle"/>
              </w:rPr>
            </w:pPr>
            <w:r w:rsidRPr="00B025D7">
              <w:rPr>
                <w:rStyle w:val="BookTitle"/>
              </w:rPr>
              <w:t>Revision date</w:t>
            </w:r>
          </w:p>
        </w:tc>
        <w:tc>
          <w:tcPr>
            <w:tcW w:w="3351" w:type="pct"/>
            <w:gridSpan w:val="3"/>
          </w:tcPr>
          <w:p w14:paraId="74B0D1AC" w14:textId="77777777" w:rsidR="009D52D8" w:rsidRPr="00B025D7" w:rsidRDefault="00257461" w:rsidP="00B025D7">
            <w:pPr>
              <w:rPr>
                <w:rStyle w:val="BookTitle"/>
              </w:rPr>
            </w:pPr>
            <w:r>
              <w:rPr>
                <w:rStyle w:val="BookTitle"/>
              </w:rPr>
              <w:t>2</w:t>
            </w:r>
            <w:r w:rsidR="009328C5">
              <w:rPr>
                <w:rStyle w:val="BookTitle"/>
              </w:rPr>
              <w:t>4</w:t>
            </w:r>
            <w:r>
              <w:rPr>
                <w:rStyle w:val="BookTitle"/>
              </w:rPr>
              <w:t>-0</w:t>
            </w:r>
            <w:r w:rsidR="009328C5">
              <w:rPr>
                <w:rStyle w:val="BookTitle"/>
              </w:rPr>
              <w:t>5</w:t>
            </w:r>
            <w:r>
              <w:rPr>
                <w:rStyle w:val="BookTitle"/>
              </w:rPr>
              <w:t>-18</w:t>
            </w:r>
          </w:p>
        </w:tc>
      </w:tr>
      <w:tr w:rsidR="009D52D8" w:rsidRPr="00A45404" w14:paraId="2D75D072" w14:textId="77777777" w:rsidTr="00546B37">
        <w:tc>
          <w:tcPr>
            <w:tcW w:w="1649" w:type="pct"/>
            <w:tcBorders>
              <w:bottom w:val="single" w:sz="4" w:space="0" w:color="auto"/>
            </w:tcBorders>
          </w:tcPr>
          <w:p w14:paraId="523AF340" w14:textId="77777777" w:rsidR="009D52D8" w:rsidRPr="00B025D7" w:rsidRDefault="009D52D8" w:rsidP="00B025D7">
            <w:pPr>
              <w:rPr>
                <w:rStyle w:val="BookTitle"/>
              </w:rPr>
            </w:pPr>
          </w:p>
        </w:tc>
        <w:tc>
          <w:tcPr>
            <w:tcW w:w="3351" w:type="pct"/>
            <w:gridSpan w:val="3"/>
            <w:tcBorders>
              <w:bottom w:val="single" w:sz="4" w:space="0" w:color="auto"/>
            </w:tcBorders>
          </w:tcPr>
          <w:p w14:paraId="3A92D157" w14:textId="77777777" w:rsidR="009D52D8" w:rsidRPr="00B025D7" w:rsidRDefault="009D52D8" w:rsidP="00B025D7">
            <w:pPr>
              <w:rPr>
                <w:rStyle w:val="BookTitle"/>
              </w:rPr>
            </w:pPr>
          </w:p>
        </w:tc>
      </w:tr>
      <w:tr w:rsidR="009D52D8" w:rsidRPr="00A45404" w14:paraId="6A495DD3" w14:textId="77777777" w:rsidTr="00546B37">
        <w:tc>
          <w:tcPr>
            <w:tcW w:w="1649" w:type="pct"/>
            <w:tcBorders>
              <w:top w:val="single" w:sz="4" w:space="0" w:color="auto"/>
            </w:tcBorders>
          </w:tcPr>
          <w:p w14:paraId="1BCA7717" w14:textId="77777777" w:rsidR="009D52D8" w:rsidRPr="00B025D7" w:rsidRDefault="008B785B" w:rsidP="00B025D7">
            <w:pPr>
              <w:rPr>
                <w:rStyle w:val="BookTitle"/>
              </w:rPr>
            </w:pPr>
            <w:r w:rsidRPr="00B025D7">
              <w:rPr>
                <w:rStyle w:val="BookTitle"/>
              </w:rPr>
              <w:t>Owner</w:t>
            </w:r>
          </w:p>
        </w:tc>
        <w:sdt>
          <w:sdtPr>
            <w:rPr>
              <w:rStyle w:val="BookTitle"/>
              <w:lang w:val="en-GB"/>
            </w:rPr>
            <w:alias w:val="Doc.Owner"/>
            <w:tag w:val="Doc_x002e_Owner"/>
            <w:id w:val="-1540193480"/>
            <w:placeholder>
              <w:docPart w:val="C8FE789C46E742909F16B870A6D8DA2B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565ef4c2-39de-4b18-84a7-892eaa18eaa9' xmlns:ns4='3a3e8509-2608-4daa-926a-4da25428a397' " w:xpath="/ns0:properties[1]/documentManagement[1]/ns3:Doc_x002e_Owner[1]" w:storeItemID="{AA4A692E-4A2B-40E9-80CD-3AC8AEA51C38}"/>
            <w:text/>
          </w:sdtPr>
          <w:sdtContent>
            <w:tc>
              <w:tcPr>
                <w:tcW w:w="3351" w:type="pct"/>
                <w:gridSpan w:val="3"/>
                <w:tcBorders>
                  <w:top w:val="single" w:sz="4" w:space="0" w:color="auto"/>
                </w:tcBorders>
              </w:tcPr>
              <w:p w14:paraId="41476062" w14:textId="77777777" w:rsidR="009D52D8" w:rsidRPr="00B025D7" w:rsidRDefault="00257461" w:rsidP="00B025D7">
                <w:pPr>
                  <w:rPr>
                    <w:rStyle w:val="BookTitle"/>
                  </w:rPr>
                </w:pPr>
                <w:r w:rsidRPr="006F12EF">
                  <w:rPr>
                    <w:rStyle w:val="BookTitle"/>
                    <w:lang w:val="en-GB"/>
                  </w:rPr>
                  <w:t>EMEA Leading Practice</w:t>
                </w:r>
              </w:p>
            </w:tc>
          </w:sdtContent>
        </w:sdt>
      </w:tr>
      <w:tr w:rsidR="009D52D8" w:rsidRPr="00A45404" w14:paraId="78EB0360" w14:textId="77777777" w:rsidTr="00546B37">
        <w:tc>
          <w:tcPr>
            <w:tcW w:w="1649" w:type="pct"/>
          </w:tcPr>
          <w:p w14:paraId="1BA159C5" w14:textId="77777777" w:rsidR="009D52D8" w:rsidRPr="00B025D7" w:rsidRDefault="008B785B" w:rsidP="00B025D7">
            <w:pPr>
              <w:rPr>
                <w:rStyle w:val="BookTitle"/>
              </w:rPr>
            </w:pPr>
            <w:r w:rsidRPr="00B025D7">
              <w:rPr>
                <w:rStyle w:val="BookTitle"/>
              </w:rPr>
              <w:t>Author</w:t>
            </w:r>
          </w:p>
        </w:tc>
        <w:tc>
          <w:tcPr>
            <w:tcW w:w="3351" w:type="pct"/>
            <w:gridSpan w:val="3"/>
          </w:tcPr>
          <w:p w14:paraId="17FDA68C" w14:textId="77777777" w:rsidR="009D52D8" w:rsidRPr="00B025D7" w:rsidRDefault="00257461" w:rsidP="00B025D7">
            <w:pPr>
              <w:rPr>
                <w:rStyle w:val="BookTitle"/>
              </w:rPr>
            </w:pPr>
            <w:r>
              <w:rPr>
                <w:rStyle w:val="BookTitle"/>
              </w:rPr>
              <w:t>Rudy van Geersdaele</w:t>
            </w:r>
          </w:p>
        </w:tc>
      </w:tr>
      <w:tr w:rsidR="009D52D8" w:rsidRPr="00A45404" w14:paraId="00CECC6B" w14:textId="77777777" w:rsidTr="00546B37">
        <w:tc>
          <w:tcPr>
            <w:tcW w:w="1649" w:type="pct"/>
          </w:tcPr>
          <w:p w14:paraId="6AED74C1" w14:textId="77777777" w:rsidR="009D52D8" w:rsidRPr="00B025D7" w:rsidRDefault="008B785B" w:rsidP="00B025D7">
            <w:pPr>
              <w:rPr>
                <w:rStyle w:val="BookTitle"/>
              </w:rPr>
            </w:pPr>
            <w:r w:rsidRPr="00B025D7">
              <w:rPr>
                <w:rStyle w:val="BookTitle"/>
              </w:rPr>
              <w:t>Pages</w:t>
            </w:r>
          </w:p>
        </w:tc>
        <w:tc>
          <w:tcPr>
            <w:tcW w:w="3351" w:type="pct"/>
            <w:gridSpan w:val="3"/>
          </w:tcPr>
          <w:p w14:paraId="32A50C1F" w14:textId="6A95DDEE" w:rsidR="009D52D8" w:rsidRPr="00B025D7" w:rsidRDefault="00D31163" w:rsidP="00B025D7">
            <w:pPr>
              <w:rPr>
                <w:rStyle w:val="BookTitle"/>
              </w:rPr>
            </w:pPr>
            <w:r w:rsidRPr="00B025D7">
              <w:rPr>
                <w:rStyle w:val="BookTitle"/>
              </w:rPr>
              <w:fldChar w:fldCharType="begin"/>
            </w:r>
            <w:r w:rsidRPr="00B025D7">
              <w:rPr>
                <w:rStyle w:val="BookTitle"/>
              </w:rPr>
              <w:instrText xml:space="preserve"> NUMPAGES   \* MERGEFORMAT </w:instrText>
            </w:r>
            <w:r w:rsidRPr="00B025D7">
              <w:rPr>
                <w:rStyle w:val="BookTitle"/>
              </w:rPr>
              <w:fldChar w:fldCharType="separate"/>
            </w:r>
            <w:r w:rsidR="00EF6104">
              <w:rPr>
                <w:rStyle w:val="BookTitle"/>
                <w:noProof/>
              </w:rPr>
              <w:t>2</w:t>
            </w:r>
            <w:r w:rsidRPr="00B025D7">
              <w:rPr>
                <w:rStyle w:val="BookTitle"/>
              </w:rPr>
              <w:fldChar w:fldCharType="end"/>
            </w:r>
          </w:p>
        </w:tc>
      </w:tr>
      <w:tr w:rsidR="009D52D8" w:rsidRPr="00A45404" w14:paraId="3D6476DE" w14:textId="77777777" w:rsidTr="00546B37">
        <w:tc>
          <w:tcPr>
            <w:tcW w:w="1649" w:type="pct"/>
            <w:tcBorders>
              <w:bottom w:val="single" w:sz="4" w:space="0" w:color="auto"/>
            </w:tcBorders>
          </w:tcPr>
          <w:p w14:paraId="1884DF78" w14:textId="77777777" w:rsidR="009D52D8" w:rsidRPr="00B025D7" w:rsidRDefault="009D52D8" w:rsidP="00B025D7">
            <w:pPr>
              <w:rPr>
                <w:rStyle w:val="BookTitle"/>
              </w:rPr>
            </w:pPr>
          </w:p>
        </w:tc>
        <w:tc>
          <w:tcPr>
            <w:tcW w:w="3351" w:type="pct"/>
            <w:gridSpan w:val="3"/>
            <w:tcBorders>
              <w:bottom w:val="single" w:sz="4" w:space="0" w:color="auto"/>
            </w:tcBorders>
          </w:tcPr>
          <w:p w14:paraId="3C7DB3B8" w14:textId="77777777" w:rsidR="009D52D8" w:rsidRPr="00B025D7" w:rsidRDefault="009D52D8" w:rsidP="00B025D7">
            <w:pPr>
              <w:rPr>
                <w:rStyle w:val="BookTitle"/>
              </w:rPr>
            </w:pPr>
          </w:p>
        </w:tc>
      </w:tr>
      <w:tr w:rsidR="00257461" w:rsidRPr="00A45404" w14:paraId="25C951B1" w14:textId="77777777" w:rsidTr="00546B37">
        <w:tc>
          <w:tcPr>
            <w:tcW w:w="1649" w:type="pct"/>
            <w:tcBorders>
              <w:top w:val="single" w:sz="4" w:space="0" w:color="auto"/>
            </w:tcBorders>
          </w:tcPr>
          <w:p w14:paraId="5230FCB6" w14:textId="77777777" w:rsidR="00257461" w:rsidRPr="00B025D7" w:rsidRDefault="00257461" w:rsidP="00257461">
            <w:pPr>
              <w:rPr>
                <w:rStyle w:val="BookTitle"/>
              </w:rPr>
            </w:pPr>
            <w:r w:rsidRPr="00B025D7">
              <w:rPr>
                <w:rStyle w:val="BookTitle"/>
              </w:rPr>
              <w:t>Keywords</w:t>
            </w:r>
          </w:p>
        </w:tc>
        <w:sdt>
          <w:sdtPr>
            <w:rPr>
              <w:rStyle w:val="BookTitle"/>
              <w:lang w:val="en-GB"/>
            </w:rPr>
            <w:alias w:val="Doc.Abstract"/>
            <w:tag w:val="Doc_x002e_Abstract"/>
            <w:id w:val="1461301593"/>
            <w:placeholder>
              <w:docPart w:val="2B4E5B9D9BE74E268BE030E1175D8A01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565ef4c2-39de-4b18-84a7-892eaa18eaa9' xmlns:ns4='3a3e8509-2608-4daa-926a-4da25428a397' " w:xpath="/ns0:properties[1]/documentManagement[1]/ns3:Doc_x002e_Abstract[1]" w:storeItemID="{AA4A692E-4A2B-40E9-80CD-3AC8AEA51C38}"/>
            <w:text w:multiLine="1"/>
          </w:sdtPr>
          <w:sdtContent>
            <w:tc>
              <w:tcPr>
                <w:tcW w:w="3351" w:type="pct"/>
                <w:gridSpan w:val="3"/>
                <w:tcBorders>
                  <w:top w:val="single" w:sz="4" w:space="0" w:color="auto"/>
                </w:tcBorders>
              </w:tcPr>
              <w:p w14:paraId="3C5BB8B2" w14:textId="77777777" w:rsidR="00257461" w:rsidRPr="00C87111" w:rsidRDefault="00A634AA" w:rsidP="00257461">
                <w:pPr>
                  <w:rPr>
                    <w:rStyle w:val="BookTitle"/>
                    <w:lang w:val="en-GB"/>
                  </w:rPr>
                </w:pPr>
                <w:r>
                  <w:rPr>
                    <w:rStyle w:val="BookTitle"/>
                    <w:lang w:val="en-GB"/>
                  </w:rPr>
                  <w:t>Centres</w:t>
                </w:r>
                <w:r w:rsidR="00257461">
                  <w:rPr>
                    <w:rStyle w:val="BookTitle"/>
                    <w:lang w:val="en-GB"/>
                  </w:rPr>
                  <w:t xml:space="preserve"> of Expertise </w:t>
                </w:r>
                <w:r w:rsidR="00420E0C">
                  <w:rPr>
                    <w:rStyle w:val="BookTitle"/>
                    <w:lang w:val="en-GB"/>
                  </w:rPr>
                  <w:t>ELECTRICAL –</w:t>
                </w:r>
                <w:r w:rsidR="00257461">
                  <w:rPr>
                    <w:rStyle w:val="BookTitle"/>
                    <w:lang w:val="en-GB"/>
                  </w:rPr>
                  <w:t xml:space="preserve"> </w:t>
                </w:r>
                <w:proofErr w:type="spellStart"/>
                <w:r w:rsidR="00257461">
                  <w:rPr>
                    <w:rStyle w:val="BookTitle"/>
                    <w:lang w:val="en-GB"/>
                  </w:rPr>
                  <w:t>CoE</w:t>
                </w:r>
                <w:proofErr w:type="spellEnd"/>
                <w:r w:rsidR="00257461">
                  <w:rPr>
                    <w:rStyle w:val="BookTitle"/>
                    <w:lang w:val="en-GB"/>
                  </w:rPr>
                  <w:t xml:space="preserve"> – M&amp;R - </w:t>
                </w:r>
                <w:r w:rsidR="00420E0C">
                  <w:rPr>
                    <w:rStyle w:val="BookTitle"/>
                    <w:lang w:val="en-GB"/>
                  </w:rPr>
                  <w:t>Maintenance</w:t>
                </w:r>
              </w:p>
            </w:tc>
          </w:sdtContent>
        </w:sdt>
      </w:tr>
      <w:tr w:rsidR="00257461" w:rsidRPr="00A45404" w14:paraId="214A4973" w14:textId="77777777" w:rsidTr="00546B37">
        <w:tc>
          <w:tcPr>
            <w:tcW w:w="1649" w:type="pct"/>
          </w:tcPr>
          <w:p w14:paraId="374FC2A7" w14:textId="77777777" w:rsidR="00257461" w:rsidRPr="00B025D7" w:rsidRDefault="00257461" w:rsidP="00257461">
            <w:pPr>
              <w:rPr>
                <w:rStyle w:val="BookTitle"/>
              </w:rPr>
            </w:pPr>
            <w:r w:rsidRPr="00B025D7">
              <w:rPr>
                <w:rStyle w:val="BookTitle"/>
              </w:rPr>
              <w:t>Abstract</w:t>
            </w:r>
          </w:p>
        </w:tc>
        <w:tc>
          <w:tcPr>
            <w:tcW w:w="3351" w:type="pct"/>
            <w:gridSpan w:val="3"/>
          </w:tcPr>
          <w:p w14:paraId="09EB41DC" w14:textId="77777777" w:rsidR="00257461" w:rsidRPr="00B025D7" w:rsidRDefault="00257461" w:rsidP="00257461">
            <w:pPr>
              <w:rPr>
                <w:rStyle w:val="BookTitle"/>
              </w:rPr>
            </w:pPr>
          </w:p>
        </w:tc>
      </w:tr>
      <w:tr w:rsidR="00257461" w:rsidRPr="00A45404" w14:paraId="276EB86F" w14:textId="77777777" w:rsidTr="00546B37">
        <w:tc>
          <w:tcPr>
            <w:tcW w:w="1649" w:type="pct"/>
          </w:tcPr>
          <w:p w14:paraId="39F080EB" w14:textId="77777777" w:rsidR="00257461" w:rsidRPr="00B025D7" w:rsidRDefault="00257461" w:rsidP="00257461">
            <w:pPr>
              <w:rPr>
                <w:rStyle w:val="BookTitle"/>
              </w:rPr>
            </w:pPr>
          </w:p>
        </w:tc>
        <w:tc>
          <w:tcPr>
            <w:tcW w:w="3351" w:type="pct"/>
            <w:gridSpan w:val="3"/>
          </w:tcPr>
          <w:p w14:paraId="5A8E7D6E" w14:textId="77777777" w:rsidR="00257461" w:rsidRPr="00B025D7" w:rsidRDefault="00257461" w:rsidP="00257461">
            <w:pPr>
              <w:rPr>
                <w:rStyle w:val="BookTitle"/>
              </w:rPr>
            </w:pPr>
          </w:p>
        </w:tc>
      </w:tr>
      <w:tr w:rsidR="00257461" w:rsidRPr="00A45404" w14:paraId="67077C5E" w14:textId="77777777" w:rsidTr="00546B37">
        <w:tc>
          <w:tcPr>
            <w:tcW w:w="1649" w:type="pct"/>
            <w:tcBorders>
              <w:bottom w:val="single" w:sz="4" w:space="0" w:color="auto"/>
            </w:tcBorders>
          </w:tcPr>
          <w:p w14:paraId="5DA63B23" w14:textId="77777777" w:rsidR="00257461" w:rsidRPr="00A45404" w:rsidRDefault="00257461" w:rsidP="00257461">
            <w:pPr>
              <w:pStyle w:val="FrontNormal"/>
              <w:rPr>
                <w:rStyle w:val="BookTitle"/>
                <w:lang w:val="en-GB"/>
              </w:rPr>
            </w:pPr>
          </w:p>
        </w:tc>
        <w:tc>
          <w:tcPr>
            <w:tcW w:w="3351" w:type="pct"/>
            <w:gridSpan w:val="3"/>
            <w:tcBorders>
              <w:bottom w:val="single" w:sz="4" w:space="0" w:color="auto"/>
            </w:tcBorders>
          </w:tcPr>
          <w:p w14:paraId="4D378C20" w14:textId="77777777" w:rsidR="00257461" w:rsidRPr="00B025D7" w:rsidRDefault="00257461" w:rsidP="00257461">
            <w:pPr>
              <w:rPr>
                <w:rStyle w:val="BookTitle"/>
              </w:rPr>
            </w:pPr>
          </w:p>
        </w:tc>
      </w:tr>
    </w:tbl>
    <w:tbl>
      <w:tblPr>
        <w:tblStyle w:val="TableGrid"/>
        <w:tblpPr w:leftFromText="181" w:rightFromText="181" w:horzAnchor="margin" w:tblpY="13428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320"/>
        <w:gridCol w:w="2295"/>
        <w:gridCol w:w="1497"/>
        <w:gridCol w:w="946"/>
        <w:gridCol w:w="2260"/>
      </w:tblGrid>
      <w:tr w:rsidR="00A06757" w:rsidRPr="00A45404" w14:paraId="78D79665" w14:textId="77777777" w:rsidTr="003A6EC1">
        <w:trPr>
          <w:cantSplit/>
        </w:trPr>
        <w:tc>
          <w:tcPr>
            <w:tcW w:w="393" w:type="pct"/>
            <w:tcBorders>
              <w:top w:val="single" w:sz="4" w:space="0" w:color="auto"/>
              <w:bottom w:val="single" w:sz="4" w:space="0" w:color="auto"/>
            </w:tcBorders>
          </w:tcPr>
          <w:p w14:paraId="253B0CB3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  <w:r w:rsidRPr="00A45404">
              <w:rPr>
                <w:rStyle w:val="BookTitle"/>
                <w:lang w:val="en-GB"/>
              </w:rPr>
              <w:t>Rev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</w:tcPr>
          <w:p w14:paraId="6562EDBE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  <w:r w:rsidRPr="00A45404">
              <w:rPr>
                <w:rStyle w:val="BookTitle"/>
                <w:lang w:val="en-GB"/>
              </w:rPr>
              <w:t>Status</w:t>
            </w: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</w:tcPr>
          <w:p w14:paraId="1F476D23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  <w:r w:rsidRPr="00A45404">
              <w:rPr>
                <w:rStyle w:val="BookTitle"/>
                <w:lang w:val="en-GB"/>
              </w:rPr>
              <w:t>Description</w:t>
            </w:r>
          </w:p>
        </w:tc>
        <w:tc>
          <w:tcPr>
            <w:tcW w:w="829" w:type="pct"/>
            <w:tcBorders>
              <w:top w:val="single" w:sz="4" w:space="0" w:color="auto"/>
              <w:bottom w:val="single" w:sz="4" w:space="0" w:color="auto"/>
            </w:tcBorders>
          </w:tcPr>
          <w:p w14:paraId="1232ACC3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  <w:r w:rsidRPr="00A45404">
              <w:rPr>
                <w:rStyle w:val="BookTitle"/>
                <w:lang w:val="en-GB"/>
              </w:rPr>
              <w:t>Author</w:t>
            </w:r>
          </w:p>
        </w:tc>
        <w:tc>
          <w:tcPr>
            <w:tcW w:w="524" w:type="pct"/>
            <w:tcBorders>
              <w:top w:val="single" w:sz="4" w:space="0" w:color="auto"/>
              <w:bottom w:val="single" w:sz="4" w:space="0" w:color="auto"/>
            </w:tcBorders>
          </w:tcPr>
          <w:p w14:paraId="3D1A6E89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  <w:r w:rsidRPr="00A45404">
              <w:rPr>
                <w:rStyle w:val="BookTitle"/>
                <w:lang w:val="en-GB"/>
              </w:rPr>
              <w:t>Date</w:t>
            </w:r>
          </w:p>
        </w:tc>
        <w:tc>
          <w:tcPr>
            <w:tcW w:w="1252" w:type="pct"/>
            <w:tcBorders>
              <w:top w:val="single" w:sz="4" w:space="0" w:color="auto"/>
              <w:bottom w:val="single" w:sz="4" w:space="0" w:color="auto"/>
            </w:tcBorders>
          </w:tcPr>
          <w:p w14:paraId="3A0F525D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  <w:r w:rsidRPr="00A45404">
              <w:rPr>
                <w:rStyle w:val="BookTitle"/>
                <w:lang w:val="en-GB"/>
              </w:rPr>
              <w:t>Approved by</w:t>
            </w:r>
          </w:p>
        </w:tc>
      </w:tr>
      <w:tr w:rsidR="00A06757" w:rsidRPr="00A45404" w14:paraId="13A1E388" w14:textId="77777777" w:rsidTr="003A6EC1">
        <w:trPr>
          <w:cantSplit/>
        </w:trPr>
        <w:tc>
          <w:tcPr>
            <w:tcW w:w="5000" w:type="pct"/>
            <w:gridSpan w:val="6"/>
          </w:tcPr>
          <w:p w14:paraId="01B18E04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</w:p>
        </w:tc>
      </w:tr>
      <w:tr w:rsidR="00A06757" w:rsidRPr="00A45404" w14:paraId="2D16ACCE" w14:textId="77777777" w:rsidTr="003A6EC1">
        <w:trPr>
          <w:cantSplit/>
        </w:trPr>
        <w:tc>
          <w:tcPr>
            <w:tcW w:w="393" w:type="pct"/>
          </w:tcPr>
          <w:p w14:paraId="44A2951A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</w:p>
        </w:tc>
        <w:tc>
          <w:tcPr>
            <w:tcW w:w="731" w:type="pct"/>
          </w:tcPr>
          <w:p w14:paraId="2C3ED5DF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</w:p>
        </w:tc>
        <w:tc>
          <w:tcPr>
            <w:tcW w:w="1271" w:type="pct"/>
          </w:tcPr>
          <w:p w14:paraId="019F942C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</w:p>
        </w:tc>
        <w:tc>
          <w:tcPr>
            <w:tcW w:w="829" w:type="pct"/>
          </w:tcPr>
          <w:p w14:paraId="62040C63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</w:p>
        </w:tc>
        <w:tc>
          <w:tcPr>
            <w:tcW w:w="524" w:type="pct"/>
          </w:tcPr>
          <w:p w14:paraId="505C18D8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</w:p>
        </w:tc>
        <w:tc>
          <w:tcPr>
            <w:tcW w:w="1252" w:type="pct"/>
          </w:tcPr>
          <w:p w14:paraId="7831E477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</w:p>
        </w:tc>
      </w:tr>
      <w:tr w:rsidR="00A06757" w:rsidRPr="00A45404" w14:paraId="3EA30A41" w14:textId="77777777" w:rsidTr="003A6EC1">
        <w:trPr>
          <w:cantSplit/>
        </w:trPr>
        <w:tc>
          <w:tcPr>
            <w:tcW w:w="393" w:type="pct"/>
          </w:tcPr>
          <w:p w14:paraId="59F0332D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</w:p>
        </w:tc>
        <w:tc>
          <w:tcPr>
            <w:tcW w:w="731" w:type="pct"/>
          </w:tcPr>
          <w:p w14:paraId="6EE8251A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</w:p>
        </w:tc>
        <w:tc>
          <w:tcPr>
            <w:tcW w:w="1271" w:type="pct"/>
          </w:tcPr>
          <w:p w14:paraId="5AE45BE4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</w:p>
        </w:tc>
        <w:tc>
          <w:tcPr>
            <w:tcW w:w="829" w:type="pct"/>
          </w:tcPr>
          <w:p w14:paraId="05A62701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</w:p>
        </w:tc>
        <w:tc>
          <w:tcPr>
            <w:tcW w:w="524" w:type="pct"/>
          </w:tcPr>
          <w:p w14:paraId="5232F76D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</w:p>
        </w:tc>
        <w:tc>
          <w:tcPr>
            <w:tcW w:w="1252" w:type="pct"/>
          </w:tcPr>
          <w:p w14:paraId="084AF4EE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</w:p>
        </w:tc>
      </w:tr>
      <w:tr w:rsidR="00A06757" w:rsidRPr="00A45404" w14:paraId="3EB7406E" w14:textId="77777777" w:rsidTr="003A6EC1">
        <w:trPr>
          <w:cantSplit/>
        </w:trPr>
        <w:tc>
          <w:tcPr>
            <w:tcW w:w="393" w:type="pct"/>
          </w:tcPr>
          <w:p w14:paraId="0FCD3782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</w:p>
        </w:tc>
        <w:tc>
          <w:tcPr>
            <w:tcW w:w="731" w:type="pct"/>
          </w:tcPr>
          <w:p w14:paraId="4ED72C2D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</w:p>
        </w:tc>
        <w:tc>
          <w:tcPr>
            <w:tcW w:w="1271" w:type="pct"/>
          </w:tcPr>
          <w:p w14:paraId="2FC68BCC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</w:p>
        </w:tc>
        <w:tc>
          <w:tcPr>
            <w:tcW w:w="829" w:type="pct"/>
          </w:tcPr>
          <w:p w14:paraId="6EEDD597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</w:p>
        </w:tc>
        <w:tc>
          <w:tcPr>
            <w:tcW w:w="524" w:type="pct"/>
          </w:tcPr>
          <w:p w14:paraId="352802CF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</w:p>
        </w:tc>
        <w:tc>
          <w:tcPr>
            <w:tcW w:w="1252" w:type="pct"/>
          </w:tcPr>
          <w:p w14:paraId="5B0089E7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</w:p>
        </w:tc>
      </w:tr>
      <w:tr w:rsidR="00A06757" w:rsidRPr="00A45404" w14:paraId="5BBB006C" w14:textId="77777777" w:rsidTr="003A6EC1">
        <w:trPr>
          <w:cantSplit/>
        </w:trPr>
        <w:tc>
          <w:tcPr>
            <w:tcW w:w="393" w:type="pct"/>
          </w:tcPr>
          <w:p w14:paraId="172F89D0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</w:p>
        </w:tc>
        <w:tc>
          <w:tcPr>
            <w:tcW w:w="731" w:type="pct"/>
          </w:tcPr>
          <w:p w14:paraId="15C6BFD7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</w:p>
        </w:tc>
        <w:tc>
          <w:tcPr>
            <w:tcW w:w="1271" w:type="pct"/>
          </w:tcPr>
          <w:p w14:paraId="04BA5554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</w:p>
        </w:tc>
        <w:tc>
          <w:tcPr>
            <w:tcW w:w="829" w:type="pct"/>
          </w:tcPr>
          <w:p w14:paraId="7B683028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</w:p>
        </w:tc>
        <w:tc>
          <w:tcPr>
            <w:tcW w:w="524" w:type="pct"/>
          </w:tcPr>
          <w:p w14:paraId="670C7B05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</w:p>
        </w:tc>
        <w:tc>
          <w:tcPr>
            <w:tcW w:w="1252" w:type="pct"/>
          </w:tcPr>
          <w:p w14:paraId="64D85ED5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</w:p>
        </w:tc>
      </w:tr>
      <w:tr w:rsidR="00A06757" w:rsidRPr="00A45404" w14:paraId="1D2FEA3E" w14:textId="77777777" w:rsidTr="0073772C">
        <w:trPr>
          <w:cantSplit/>
        </w:trPr>
        <w:tc>
          <w:tcPr>
            <w:tcW w:w="393" w:type="pct"/>
            <w:tcBorders>
              <w:bottom w:val="single" w:sz="4" w:space="0" w:color="auto"/>
            </w:tcBorders>
          </w:tcPr>
          <w:p w14:paraId="300C106B" w14:textId="77777777" w:rsidR="00A06757" w:rsidRPr="00A45404" w:rsidRDefault="00257461" w:rsidP="003A6EC1">
            <w:pPr>
              <w:pStyle w:val="FrontNormal"/>
              <w:rPr>
                <w:rStyle w:val="BookTitle"/>
                <w:lang w:val="en-GB"/>
              </w:rPr>
            </w:pPr>
            <w:r>
              <w:rPr>
                <w:rStyle w:val="BookTitle"/>
                <w:lang w:val="en-GB"/>
              </w:rPr>
              <w:t>0</w:t>
            </w:r>
          </w:p>
        </w:tc>
        <w:tc>
          <w:tcPr>
            <w:tcW w:w="731" w:type="pct"/>
            <w:tcBorders>
              <w:bottom w:val="single" w:sz="4" w:space="0" w:color="auto"/>
            </w:tcBorders>
          </w:tcPr>
          <w:p w14:paraId="59DEA2E6" w14:textId="77777777" w:rsidR="00A06757" w:rsidRPr="00A45404" w:rsidRDefault="00257461" w:rsidP="003A6EC1">
            <w:pPr>
              <w:pStyle w:val="FrontNormal"/>
              <w:rPr>
                <w:rStyle w:val="BookTitle"/>
                <w:lang w:val="en-GB"/>
              </w:rPr>
            </w:pPr>
            <w:r>
              <w:rPr>
                <w:rStyle w:val="BookTitle"/>
                <w:lang w:val="en-GB"/>
              </w:rPr>
              <w:t>Approved</w:t>
            </w:r>
          </w:p>
        </w:tc>
        <w:tc>
          <w:tcPr>
            <w:tcW w:w="1271" w:type="pct"/>
            <w:tcBorders>
              <w:bottom w:val="single" w:sz="4" w:space="0" w:color="auto"/>
            </w:tcBorders>
          </w:tcPr>
          <w:p w14:paraId="4D1C3D14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4F5FF4D7" w14:textId="77777777" w:rsidR="00A06757" w:rsidRPr="00A45404" w:rsidRDefault="00257461" w:rsidP="003A6EC1">
            <w:pPr>
              <w:pStyle w:val="FrontNormal"/>
              <w:rPr>
                <w:rStyle w:val="BookTitle"/>
                <w:lang w:val="en-GB"/>
              </w:rPr>
            </w:pPr>
            <w:r>
              <w:rPr>
                <w:rStyle w:val="BookTitle"/>
                <w:lang w:val="en-GB"/>
              </w:rPr>
              <w:t>R. van Geersdaele</w:t>
            </w:r>
          </w:p>
        </w:tc>
        <w:tc>
          <w:tcPr>
            <w:tcW w:w="524" w:type="pct"/>
            <w:tcBorders>
              <w:bottom w:val="single" w:sz="4" w:space="0" w:color="auto"/>
            </w:tcBorders>
          </w:tcPr>
          <w:p w14:paraId="2F40CE5F" w14:textId="77777777" w:rsidR="00A06757" w:rsidRPr="00A45404" w:rsidRDefault="00257461" w:rsidP="003A6EC1">
            <w:pPr>
              <w:pStyle w:val="FrontNormal"/>
              <w:rPr>
                <w:rStyle w:val="BookTitle"/>
                <w:lang w:val="en-GB"/>
              </w:rPr>
            </w:pPr>
            <w:r>
              <w:rPr>
                <w:rStyle w:val="BookTitle"/>
                <w:lang w:val="en-GB"/>
              </w:rPr>
              <w:t>2</w:t>
            </w:r>
            <w:r w:rsidR="00420E0C">
              <w:rPr>
                <w:rStyle w:val="BookTitle"/>
                <w:lang w:val="en-GB"/>
              </w:rPr>
              <w:t>4</w:t>
            </w:r>
            <w:r>
              <w:rPr>
                <w:rStyle w:val="BookTitle"/>
                <w:lang w:val="en-GB"/>
              </w:rPr>
              <w:t>-0</w:t>
            </w:r>
            <w:r w:rsidR="009328C5">
              <w:rPr>
                <w:rStyle w:val="BookTitle"/>
                <w:lang w:val="en-GB"/>
              </w:rPr>
              <w:t>5</w:t>
            </w:r>
            <w:r>
              <w:rPr>
                <w:rStyle w:val="BookTitle"/>
                <w:lang w:val="en-GB"/>
              </w:rPr>
              <w:t>-18</w:t>
            </w:r>
          </w:p>
        </w:tc>
        <w:tc>
          <w:tcPr>
            <w:tcW w:w="1252" w:type="pct"/>
            <w:tcBorders>
              <w:bottom w:val="single" w:sz="4" w:space="0" w:color="auto"/>
            </w:tcBorders>
          </w:tcPr>
          <w:p w14:paraId="6439EC6C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</w:p>
        </w:tc>
      </w:tr>
      <w:tr w:rsidR="00A06757" w:rsidRPr="00A45404" w14:paraId="7097518A" w14:textId="77777777" w:rsidTr="0073772C">
        <w:trPr>
          <w:cantSplit/>
        </w:trPr>
        <w:tc>
          <w:tcPr>
            <w:tcW w:w="5000" w:type="pct"/>
            <w:gridSpan w:val="6"/>
            <w:tcMar>
              <w:bottom w:w="709" w:type="dxa"/>
            </w:tcMar>
            <w:vAlign w:val="bottom"/>
          </w:tcPr>
          <w:p w14:paraId="5239FB6E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  <w:r w:rsidRPr="00A45404">
              <w:rPr>
                <w:rStyle w:val="BookTitle"/>
                <w:lang w:val="en-GB"/>
              </w:rPr>
              <w:t>CONFIDENTIAL</w:t>
            </w:r>
          </w:p>
          <w:p w14:paraId="156F7990" w14:textId="77777777" w:rsidR="00A06757" w:rsidRPr="00A45404" w:rsidRDefault="00A06757" w:rsidP="003A6EC1">
            <w:pPr>
              <w:pStyle w:val="FrontNormal"/>
              <w:rPr>
                <w:rStyle w:val="BookTitle"/>
                <w:lang w:val="en-GB"/>
              </w:rPr>
            </w:pPr>
            <w:r w:rsidRPr="00A45404">
              <w:rPr>
                <w:rStyle w:val="BookTitle"/>
                <w:lang w:val="en-GB"/>
              </w:rPr>
              <w:t>THIS DOCUMENT CONTAINS CONFIDENTIAL INFORMATION. DISCLOSURE, USE, OR REPRODUCTION OUTSIDE CARGILL, AND INSIDE CARGILL TO OR BY THOSE EMPLOYEES WHO DO NOT HAVE A NEED TO KNOW, IS PROHIBITED EXCEPT AS AUTHORIZED BY CARGILL IN WRITING.</w:t>
            </w:r>
          </w:p>
        </w:tc>
      </w:tr>
    </w:tbl>
    <w:p w14:paraId="78201F3A" w14:textId="77777777" w:rsidR="00A32A06" w:rsidRPr="00A45404" w:rsidRDefault="00A32A06">
      <w:pPr>
        <w:rPr>
          <w:lang w:val="en-GB"/>
        </w:rPr>
      </w:pPr>
    </w:p>
    <w:p w14:paraId="6BEBB0A0" w14:textId="77777777" w:rsidR="00DB3E00" w:rsidRDefault="00A32A06">
      <w:pPr>
        <w:rPr>
          <w:b/>
          <w:bCs/>
          <w:lang w:val="en-GB"/>
        </w:rPr>
        <w:sectPr w:rsidR="00DB3E00" w:rsidSect="0073772C">
          <w:headerReference w:type="default" r:id="rId13"/>
          <w:footerReference w:type="default" r:id="rId14"/>
          <w:pgSz w:w="11907" w:h="16839" w:code="9"/>
          <w:pgMar w:top="1440" w:right="1440" w:bottom="0" w:left="1440" w:header="567" w:footer="454" w:gutter="0"/>
          <w:pgBorders w:display="notFirstPage">
            <w:top w:val="single" w:sz="4" w:space="5" w:color="auto"/>
            <w:bottom w:val="single" w:sz="4" w:space="1" w:color="auto"/>
          </w:pgBorders>
          <w:cols w:space="708"/>
          <w:titlePg/>
          <w:docGrid w:linePitch="360"/>
        </w:sectPr>
      </w:pPr>
      <w:r w:rsidRPr="00A45404">
        <w:rPr>
          <w:b/>
          <w:bCs/>
          <w:lang w:val="en-GB"/>
        </w:rPr>
        <w:br w:type="page"/>
      </w:r>
    </w:p>
    <w:p w14:paraId="4BE3EC5A" w14:textId="77777777" w:rsidR="009328C5" w:rsidRPr="00420E0C" w:rsidRDefault="0034503A" w:rsidP="009328C5">
      <w:pPr>
        <w:pStyle w:val="Heading1"/>
      </w:pPr>
      <w:bookmarkStart w:id="1" w:name="_Toc512411439"/>
      <w:r w:rsidRPr="00420E0C">
        <w:lastRenderedPageBreak/>
        <w:t xml:space="preserve">Electrical Maintenance Program (EMP) </w:t>
      </w:r>
      <w:bookmarkEnd w:id="1"/>
      <w:r w:rsidR="00420E0C" w:rsidRPr="00420E0C">
        <w:t>Electrical Room</w:t>
      </w:r>
    </w:p>
    <w:p w14:paraId="01EF06DA" w14:textId="77777777" w:rsidR="007C56FC" w:rsidRPr="00420E0C" w:rsidRDefault="007C56FC" w:rsidP="007C56FC"/>
    <w:p w14:paraId="49E6779E" w14:textId="77777777" w:rsidR="00257461" w:rsidRPr="00257461" w:rsidRDefault="00257461" w:rsidP="00257461">
      <w:r>
        <w:t>This document provides</w:t>
      </w:r>
      <w:r w:rsidR="00805BE9">
        <w:t xml:space="preserve"> a</w:t>
      </w:r>
      <w:r>
        <w:t xml:space="preserve"> link to the Electrical </w:t>
      </w:r>
      <w:r w:rsidR="0034503A">
        <w:t xml:space="preserve">Maintenance Program (EMP) Job Aid </w:t>
      </w:r>
      <w:r w:rsidR="00420E0C">
        <w:t>Electrical Room</w:t>
      </w:r>
      <w:r w:rsidR="0034503A">
        <w:t>,</w:t>
      </w:r>
      <w:r w:rsidRPr="00257461">
        <w:t xml:space="preserve"> independent of type and model. </w:t>
      </w:r>
    </w:p>
    <w:p w14:paraId="2987B880" w14:textId="77777777" w:rsidR="00257461" w:rsidRDefault="00257461" w:rsidP="00257461">
      <w:r w:rsidRPr="00257461">
        <w:t>The following job aid</w:t>
      </w:r>
      <w:r w:rsidR="0034503A">
        <w:t xml:space="preserve"> </w:t>
      </w:r>
      <w:r w:rsidR="00420E0C">
        <w:t>is</w:t>
      </w:r>
      <w:r w:rsidR="009328C5">
        <w:t xml:space="preserve"> </w:t>
      </w:r>
      <w:r w:rsidR="003547A3">
        <w:t>available</w:t>
      </w:r>
      <w:r w:rsidRPr="00257461">
        <w:t xml:space="preserve">: </w:t>
      </w:r>
    </w:p>
    <w:p w14:paraId="56BDD7A5" w14:textId="77777777" w:rsidR="00420E0C" w:rsidRDefault="003547A3" w:rsidP="00420E0C">
      <w:pPr>
        <w:pStyle w:val="ListParagraph"/>
        <w:numPr>
          <w:ilvl w:val="0"/>
          <w:numId w:val="36"/>
        </w:numPr>
      </w:pPr>
      <w:r>
        <w:t>J</w:t>
      </w:r>
      <w:r w:rsidR="00420E0C">
        <w:t>23</w:t>
      </w:r>
      <w:r>
        <w:t xml:space="preserve"> – Job aid – </w:t>
      </w:r>
      <w:r w:rsidR="00420E0C">
        <w:t xml:space="preserve">Electrical room inspection </w:t>
      </w:r>
      <w:hyperlink r:id="rId15" w:history="1">
        <w:r w:rsidR="00420E0C">
          <w:rPr>
            <w:rStyle w:val="Hyperlink"/>
          </w:rPr>
          <w:t>link</w:t>
        </w:r>
      </w:hyperlink>
    </w:p>
    <w:p w14:paraId="4C06CA47" w14:textId="77777777" w:rsidR="00EA6E7E" w:rsidRDefault="0034503A" w:rsidP="0034503A">
      <w:r>
        <w:t xml:space="preserve">Please also see the Electrical Centers of Expertise share point: </w:t>
      </w:r>
      <w:hyperlink r:id="rId16" w:history="1">
        <w:r w:rsidR="00CF2E3A">
          <w:rPr>
            <w:rStyle w:val="Hyperlink"/>
          </w:rPr>
          <w:t>link</w:t>
        </w:r>
      </w:hyperlink>
    </w:p>
    <w:p w14:paraId="3B8AF0DE" w14:textId="77777777" w:rsidR="00CF2E3A" w:rsidRDefault="00CF2E3A" w:rsidP="0034503A"/>
    <w:p w14:paraId="5C473DC7" w14:textId="77777777" w:rsidR="00BB2198" w:rsidRPr="00953712" w:rsidRDefault="00BB2198" w:rsidP="00953712"/>
    <w:sectPr w:rsidR="00BB2198" w:rsidRPr="00953712" w:rsidSect="00291102">
      <w:footerReference w:type="default" r:id="rId17"/>
      <w:pgSz w:w="11907" w:h="16839" w:code="9"/>
      <w:pgMar w:top="1440" w:right="1440" w:bottom="1440" w:left="1440" w:header="567" w:footer="454" w:gutter="0"/>
      <w:pgBorders>
        <w:top w:val="single" w:sz="4" w:space="5" w:color="auto"/>
        <w:bottom w:val="single" w:sz="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D6349" w14:textId="77777777" w:rsidR="00BA1AA0" w:rsidRDefault="00BA1AA0" w:rsidP="003974B9">
      <w:pPr>
        <w:spacing w:after="0"/>
      </w:pPr>
      <w:r>
        <w:separator/>
      </w:r>
    </w:p>
  </w:endnote>
  <w:endnote w:type="continuationSeparator" w:id="0">
    <w:p w14:paraId="1DB2189E" w14:textId="77777777" w:rsidR="00BA1AA0" w:rsidRDefault="00BA1AA0" w:rsidP="003974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5397610"/>
      <w:docPartObj>
        <w:docPartGallery w:val="Page Numbers (Bottom of Page)"/>
        <w:docPartUnique/>
      </w:docPartObj>
    </w:sdtPr>
    <w:sdtContent>
      <w:sdt>
        <w:sdtPr>
          <w:id w:val="856702382"/>
          <w:docPartObj>
            <w:docPartGallery w:val="Page Numbers (Top of Page)"/>
            <w:docPartUnique/>
          </w:docPartObj>
        </w:sdtPr>
        <w:sdtContent>
          <w:p w14:paraId="7EF28269" w14:textId="77777777" w:rsidR="0076544E" w:rsidRPr="0076544E" w:rsidRDefault="0076544E" w:rsidP="00933F60">
            <w:pPr>
              <w:pStyle w:val="Footer"/>
              <w:spacing w:line="120" w:lineRule="auto"/>
              <w:jc w:val="right"/>
            </w:pPr>
            <w:r w:rsidRPr="0076544E">
              <w:ptab w:relativeTo="margin" w:alignment="left" w:leader="none"/>
            </w:r>
          </w:p>
          <w:p w14:paraId="3881F047" w14:textId="77777777" w:rsidR="00377D40" w:rsidRDefault="0076544E" w:rsidP="00615DDC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ptab w:relativeTo="margin" w:alignment="left" w:leader="none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5916779"/>
      <w:docPartObj>
        <w:docPartGallery w:val="Page Numbers (Bottom of Page)"/>
        <w:docPartUnique/>
      </w:docPartObj>
    </w:sdtPr>
    <w:sdtContent>
      <w:sdt>
        <w:sdtPr>
          <w:id w:val="-681502425"/>
          <w:docPartObj>
            <w:docPartGallery w:val="Page Numbers (Top of Page)"/>
            <w:docPartUnique/>
          </w:docPartObj>
        </w:sdtPr>
        <w:sdtContent>
          <w:p w14:paraId="5FB03866" w14:textId="77777777" w:rsidR="00291102" w:rsidRPr="0076544E" w:rsidRDefault="00291102" w:rsidP="00933F60">
            <w:pPr>
              <w:pStyle w:val="Footer"/>
              <w:spacing w:line="120" w:lineRule="auto"/>
              <w:jc w:val="right"/>
            </w:pPr>
            <w:r w:rsidRPr="0076544E">
              <w:ptab w:relativeTo="margin" w:alignment="left" w:leader="none"/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72"/>
              <w:gridCol w:w="4486"/>
              <w:gridCol w:w="2269"/>
            </w:tblGrid>
            <w:tr w:rsidR="00291102" w:rsidRPr="00035BFE" w14:paraId="4A6CE002" w14:textId="77777777" w:rsidTr="00F940BD">
              <w:trPr>
                <w:trHeight w:val="340"/>
              </w:trPr>
              <w:tc>
                <w:tcPr>
                  <w:tcW w:w="1258" w:type="pct"/>
                </w:tcPr>
                <w:p w14:paraId="06708ED4" w14:textId="77777777" w:rsidR="00291102" w:rsidRPr="00C85FD2" w:rsidRDefault="00291102" w:rsidP="008410EA">
                  <w:pPr>
                    <w:rPr>
                      <w:rStyle w:val="Emphasis"/>
                    </w:rPr>
                  </w:pPr>
                  <w:proofErr w:type="spellStart"/>
                  <w:r>
                    <w:rPr>
                      <w:rStyle w:val="Emphasis"/>
                    </w:rPr>
                    <w:t>DocNo</w:t>
                  </w:r>
                  <w:proofErr w:type="spellEnd"/>
                  <w:r>
                    <w:rPr>
                      <w:rStyle w:val="Emphasis"/>
                    </w:rPr>
                    <w:t>:</w:t>
                  </w:r>
                  <w:r w:rsidRPr="00C85FD2">
                    <w:rPr>
                      <w:rStyle w:val="Emphasis"/>
                    </w:rPr>
                    <w:t xml:space="preserve"> </w:t>
                  </w:r>
                  <w:sdt>
                    <w:sdtPr>
                      <w:rPr>
                        <w:rStyle w:val="Emphasis"/>
                      </w:rPr>
                      <w:alias w:val="Subject"/>
                      <w:tag w:val=""/>
                      <w:id w:val="-1866818575"/>
                      <w:placeholder>
                        <w:docPart w:val="C23950C1B23D4A44B9928DE34BE4D31E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/>
                    </w:sdtPr>
                    <w:sdtContent>
                      <w:r w:rsidR="00F8198F">
                        <w:rPr>
                          <w:rStyle w:val="Emphasis"/>
                        </w:rPr>
                        <w:t>LP50420-71</w:t>
                      </w:r>
                    </w:sdtContent>
                  </w:sdt>
                </w:p>
              </w:tc>
              <w:sdt>
                <w:sdtPr>
                  <w:rPr>
                    <w:rStyle w:val="Emphasis"/>
                  </w:rPr>
                  <w:alias w:val="Title"/>
                  <w:tag w:val=""/>
                  <w:id w:val="1069071951"/>
                  <w:placeholder>
                    <w:docPart w:val="54DDD32BD1A9417285807459EE9665C3"/>
                  </w:placeholder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tc>
                    <w:tcPr>
                      <w:tcW w:w="2485" w:type="pct"/>
                    </w:tcPr>
                    <w:p w14:paraId="27241277" w14:textId="77777777" w:rsidR="00291102" w:rsidRPr="00581867" w:rsidRDefault="00A634AA" w:rsidP="003F66F1">
                      <w:pPr>
                        <w:jc w:val="center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 xml:space="preserve">EMP - </w:t>
                      </w:r>
                      <w:proofErr w:type="spellStart"/>
                      <w:r>
                        <w:rPr>
                          <w:rStyle w:val="Emphasis"/>
                        </w:rPr>
                        <w:t>CoE</w:t>
                      </w:r>
                      <w:proofErr w:type="spellEnd"/>
                      <w:r>
                        <w:rPr>
                          <w:rStyle w:val="Emphasis"/>
                        </w:rPr>
                        <w:t xml:space="preserve"> -  Electrical room</w:t>
                      </w:r>
                    </w:p>
                  </w:tc>
                </w:sdtContent>
              </w:sdt>
              <w:tc>
                <w:tcPr>
                  <w:tcW w:w="1257" w:type="pct"/>
                </w:tcPr>
                <w:p w14:paraId="2DE52298" w14:textId="77777777" w:rsidR="00291102" w:rsidRPr="00C85FD2" w:rsidRDefault="00291102" w:rsidP="0090446B">
                  <w:pPr>
                    <w:jc w:val="right"/>
                    <w:rPr>
                      <w:rStyle w:val="Emphasis"/>
                    </w:rPr>
                  </w:pPr>
                  <w:r>
                    <w:rPr>
                      <w:rStyle w:val="Emphasis"/>
                    </w:rPr>
                    <w:t>Rev:</w:t>
                  </w:r>
                  <w:r w:rsidRPr="00C85FD2">
                    <w:rPr>
                      <w:rStyle w:val="Emphasis"/>
                    </w:rPr>
                    <w:t xml:space="preserve"> </w:t>
                  </w:r>
                  <w:sdt>
                    <w:sdtPr>
                      <w:rPr>
                        <w:rStyle w:val="Emphasis"/>
                      </w:rPr>
                      <w:alias w:val="Keywords"/>
                      <w:tag w:val=""/>
                      <w:id w:val="490838425"/>
                      <w:placeholder>
                        <w:docPart w:val="0061AFB3056D47C78BB8BC6C0AA285BF"/>
                      </w:placeholder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:text/>
                    </w:sdtPr>
                    <w:sdtContent>
                      <w:r w:rsidR="00257461">
                        <w:rPr>
                          <w:rStyle w:val="Emphasis"/>
                        </w:rPr>
                        <w:t>0</w:t>
                      </w:r>
                    </w:sdtContent>
                  </w:sdt>
                </w:p>
              </w:tc>
            </w:tr>
            <w:tr w:rsidR="00291102" w:rsidRPr="00035BFE" w14:paraId="6931C1B1" w14:textId="77777777" w:rsidTr="009708FE">
              <w:trPr>
                <w:trHeight w:val="340"/>
              </w:trPr>
              <w:tc>
                <w:tcPr>
                  <w:tcW w:w="3743" w:type="pct"/>
                  <w:gridSpan w:val="2"/>
                  <w:vAlign w:val="bottom"/>
                </w:tcPr>
                <w:p w14:paraId="4DDA8ECF" w14:textId="116B2873" w:rsidR="00291102" w:rsidRPr="00A47F09" w:rsidRDefault="0005391C" w:rsidP="00A94E31">
                  <w:pPr>
                    <w:rPr>
                      <w:rStyle w:val="IntenseEmphasis"/>
                      <w:sz w:val="30"/>
                      <w:szCs w:val="30"/>
                    </w:rPr>
                  </w:pPr>
                  <w:r w:rsidRPr="00A47F09">
                    <w:rPr>
                      <w:rStyle w:val="IntenseEmphasis"/>
                      <w:sz w:val="30"/>
                      <w:szCs w:val="30"/>
                    </w:rPr>
                    <w:fldChar w:fldCharType="begin"/>
                  </w:r>
                  <w:r w:rsidRPr="00A47F09">
                    <w:rPr>
                      <w:rStyle w:val="IntenseEmphasis"/>
                      <w:sz w:val="30"/>
                      <w:szCs w:val="30"/>
                    </w:rPr>
                    <w:instrText xml:space="preserve"> IF DCL = 2 "LEVEL 2 CONFIDENTIAL" "</w:instrText>
                  </w:r>
                  <w:r w:rsidRPr="00A47F09">
                    <w:rPr>
                      <w:rStyle w:val="IntenseEmphasis"/>
                      <w:sz w:val="30"/>
                      <w:szCs w:val="30"/>
                    </w:rPr>
                    <w:fldChar w:fldCharType="begin"/>
                  </w:r>
                  <w:r w:rsidRPr="00A47F09">
                    <w:rPr>
                      <w:rStyle w:val="IntenseEmphasis"/>
                      <w:sz w:val="30"/>
                      <w:szCs w:val="30"/>
                    </w:rPr>
                    <w:instrText xml:space="preserve"> IF DCL = 3 "LEVEL 3 CONFIDENTIAL" "" </w:instrText>
                  </w:r>
                  <w:r w:rsidRPr="00A47F09">
                    <w:rPr>
                      <w:rStyle w:val="IntenseEmphasis"/>
                      <w:sz w:val="30"/>
                      <w:szCs w:val="30"/>
                    </w:rPr>
                    <w:fldChar w:fldCharType="end"/>
                  </w:r>
                  <w:r w:rsidRPr="00A47F09">
                    <w:rPr>
                      <w:rStyle w:val="IntenseEmphasis"/>
                      <w:sz w:val="30"/>
                      <w:szCs w:val="30"/>
                    </w:rPr>
                    <w:instrText xml:space="preserve">" \* MERGEFORMAT </w:instrText>
                  </w:r>
                  <w:r w:rsidRPr="00A47F09">
                    <w:rPr>
                      <w:rStyle w:val="IntenseEmphasis"/>
                      <w:sz w:val="30"/>
                      <w:szCs w:val="30"/>
                    </w:rPr>
                    <w:fldChar w:fldCharType="separate"/>
                  </w:r>
                  <w:r w:rsidR="00D4044E" w:rsidRPr="00A47F09">
                    <w:rPr>
                      <w:rStyle w:val="IntenseEmphasis"/>
                      <w:noProof/>
                      <w:sz w:val="30"/>
                      <w:szCs w:val="30"/>
                    </w:rPr>
                    <w:t>LEVEL 2 CONFIDENTIAL</w:t>
                  </w:r>
                  <w:r w:rsidRPr="00A47F09">
                    <w:rPr>
                      <w:rStyle w:val="IntenseEmphasis"/>
                      <w:sz w:val="30"/>
                      <w:szCs w:val="30"/>
                    </w:rPr>
                    <w:fldChar w:fldCharType="end"/>
                  </w:r>
                </w:p>
              </w:tc>
              <w:tc>
                <w:tcPr>
                  <w:tcW w:w="1257" w:type="pct"/>
                  <w:vAlign w:val="bottom"/>
                </w:tcPr>
                <w:p w14:paraId="54A56C1F" w14:textId="77777777" w:rsidR="00291102" w:rsidRPr="00C85FD2" w:rsidRDefault="00291102" w:rsidP="00F05B88">
                  <w:pPr>
                    <w:jc w:val="right"/>
                    <w:rPr>
                      <w:rStyle w:val="Emphasis"/>
                    </w:rPr>
                  </w:pPr>
                  <w:r w:rsidRPr="00C85FD2">
                    <w:rPr>
                      <w:rStyle w:val="Emphasis"/>
                    </w:rPr>
                    <w:t xml:space="preserve">Page </w:t>
                  </w:r>
                  <w:r w:rsidRPr="00C85FD2">
                    <w:rPr>
                      <w:rStyle w:val="Emphasis"/>
                    </w:rPr>
                    <w:fldChar w:fldCharType="begin"/>
                  </w:r>
                  <w:r w:rsidRPr="00C85FD2">
                    <w:rPr>
                      <w:rStyle w:val="Emphasis"/>
                    </w:rPr>
                    <w:instrText xml:space="preserve"> PAGE </w:instrText>
                  </w:r>
                  <w:r w:rsidRPr="00C85FD2">
                    <w:rPr>
                      <w:rStyle w:val="Emphasis"/>
                    </w:rPr>
                    <w:fldChar w:fldCharType="separate"/>
                  </w:r>
                  <w:r w:rsidR="002C1BF7">
                    <w:rPr>
                      <w:rStyle w:val="Emphasis"/>
                      <w:noProof/>
                    </w:rPr>
                    <w:t>6</w:t>
                  </w:r>
                  <w:r w:rsidRPr="00C85FD2">
                    <w:rPr>
                      <w:rStyle w:val="Emphasis"/>
                    </w:rPr>
                    <w:fldChar w:fldCharType="end"/>
                  </w:r>
                  <w:r w:rsidRPr="00C85FD2">
                    <w:rPr>
                      <w:rStyle w:val="Emphasis"/>
                    </w:rPr>
                    <w:t xml:space="preserve"> of </w:t>
                  </w:r>
                  <w:r w:rsidRPr="00C85FD2">
                    <w:rPr>
                      <w:rStyle w:val="Emphasis"/>
                    </w:rPr>
                    <w:fldChar w:fldCharType="begin"/>
                  </w:r>
                  <w:r w:rsidRPr="00C85FD2">
                    <w:rPr>
                      <w:rStyle w:val="Emphasis"/>
                    </w:rPr>
                    <w:instrText xml:space="preserve"> NUMPAGES  </w:instrText>
                  </w:r>
                  <w:r w:rsidRPr="00C85FD2">
                    <w:rPr>
                      <w:rStyle w:val="Emphasis"/>
                    </w:rPr>
                    <w:fldChar w:fldCharType="separate"/>
                  </w:r>
                  <w:r w:rsidR="002C1BF7">
                    <w:rPr>
                      <w:rStyle w:val="Emphasis"/>
                      <w:noProof/>
                    </w:rPr>
                    <w:t>6</w:t>
                  </w:r>
                  <w:r w:rsidRPr="00C85FD2">
                    <w:rPr>
                      <w:rStyle w:val="Emphasis"/>
                    </w:rPr>
                    <w:fldChar w:fldCharType="end"/>
                  </w:r>
                </w:p>
              </w:tc>
            </w:tr>
          </w:tbl>
          <w:p w14:paraId="34E09ABD" w14:textId="77777777" w:rsidR="00291102" w:rsidRDefault="00291102" w:rsidP="00615DDC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ptab w:relativeTo="margin" w:alignment="left" w:leader="none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AAAED" w14:textId="77777777" w:rsidR="00BA1AA0" w:rsidRDefault="00BA1AA0" w:rsidP="003974B9">
      <w:pPr>
        <w:spacing w:after="0"/>
      </w:pPr>
      <w:r>
        <w:separator/>
      </w:r>
    </w:p>
  </w:footnote>
  <w:footnote w:type="continuationSeparator" w:id="0">
    <w:p w14:paraId="473283FD" w14:textId="77777777" w:rsidR="00BA1AA0" w:rsidRDefault="00BA1AA0" w:rsidP="003974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2E3A8" w14:textId="77777777" w:rsidR="0047374A" w:rsidRDefault="0047374A">
    <w:pPr>
      <w:pStyle w:val="Header"/>
      <w:rPr>
        <w:noProof/>
      </w:rPr>
    </w:pPr>
  </w:p>
  <w:p w14:paraId="6DD48895" w14:textId="77777777" w:rsidR="001337B5" w:rsidRDefault="006A10B2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2922D35" wp14:editId="12922D36">
          <wp:simplePos x="0" y="0"/>
          <wp:positionH relativeFrom="column">
            <wp:posOffset>-15135</wp:posOffset>
          </wp:positionH>
          <wp:positionV relativeFrom="paragraph">
            <wp:posOffset>-26670</wp:posOffset>
          </wp:positionV>
          <wp:extent cx="914955" cy="432000"/>
          <wp:effectExtent l="0" t="0" r="0" b="6350"/>
          <wp:wrapNone/>
          <wp:docPr id="13" name="Picture 13" descr="C:\Users\mdamme\Documents\Templates\Cargill logo Registered\Cargill-«_black_2c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damme\Documents\Templates\Cargill logo Registered\Cargill-«_black_2c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955" cy="43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37B5">
      <w:rPr>
        <w:noProof/>
      </w:rPr>
      <w:ptab w:relativeTo="margin" w:alignment="left" w:leader="none"/>
    </w:r>
  </w:p>
  <w:p w14:paraId="0D88B332" w14:textId="77777777" w:rsidR="006534D3" w:rsidRDefault="006534D3">
    <w:pPr>
      <w:pStyle w:val="Header"/>
      <w:rPr>
        <w:noProof/>
      </w:rPr>
    </w:pPr>
  </w:p>
  <w:p w14:paraId="504F2A67" w14:textId="77777777" w:rsidR="006534D3" w:rsidRDefault="006534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25DF"/>
    <w:multiLevelType w:val="hybridMultilevel"/>
    <w:tmpl w:val="45982D44"/>
    <w:lvl w:ilvl="0" w:tplc="29DAD9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F6D54"/>
    <w:multiLevelType w:val="hybridMultilevel"/>
    <w:tmpl w:val="038A3C2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245A6"/>
    <w:multiLevelType w:val="multilevel"/>
    <w:tmpl w:val="7E588FF8"/>
    <w:styleLink w:val="Appendixes"/>
    <w:lvl w:ilvl="0">
      <w:start w:val="1"/>
      <w:numFmt w:val="upperLetter"/>
      <w:pStyle w:val="Appendix1"/>
      <w:lvlText w:val="Appendix %1 "/>
      <w:lvlJc w:val="left"/>
      <w:pPr>
        <w:ind w:left="360" w:hanging="360"/>
      </w:pPr>
      <w:rPr>
        <w:rFonts w:asciiTheme="majorHAnsi" w:hAnsiTheme="majorHAnsi"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08209F"/>
    <w:multiLevelType w:val="multilevel"/>
    <w:tmpl w:val="7E588FF8"/>
    <w:numStyleLink w:val="Appendixes"/>
  </w:abstractNum>
  <w:abstractNum w:abstractNumId="4" w15:restartNumberingAfterBreak="0">
    <w:nsid w:val="12ED390C"/>
    <w:multiLevelType w:val="multilevel"/>
    <w:tmpl w:val="7E588FF8"/>
    <w:numStyleLink w:val="Appendixes"/>
  </w:abstractNum>
  <w:abstractNum w:abstractNumId="5" w15:restartNumberingAfterBreak="0">
    <w:nsid w:val="2347078C"/>
    <w:multiLevelType w:val="hybridMultilevel"/>
    <w:tmpl w:val="53041E1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26931"/>
    <w:multiLevelType w:val="multilevel"/>
    <w:tmpl w:val="7E588FF8"/>
    <w:numStyleLink w:val="Appendixes"/>
  </w:abstractNum>
  <w:abstractNum w:abstractNumId="7" w15:restartNumberingAfterBreak="0">
    <w:nsid w:val="30D9350B"/>
    <w:multiLevelType w:val="multilevel"/>
    <w:tmpl w:val="E6B2C9B4"/>
    <w:lvl w:ilvl="0">
      <w:start w:val="1"/>
      <w:numFmt w:val="none"/>
      <w:lvlText w:val=""/>
      <w:lvlJc w:val="left"/>
      <w:pPr>
        <w:ind w:left="2552" w:hanging="2552"/>
      </w:pPr>
      <w:rPr>
        <w:rFonts w:hint="default"/>
      </w:rPr>
    </w:lvl>
    <w:lvl w:ilvl="1">
      <w:start w:val="1"/>
      <w:numFmt w:val="none"/>
      <w:lvlText w:val=""/>
      <w:lvlJc w:val="left"/>
      <w:pPr>
        <w:ind w:left="714" w:hanging="357"/>
      </w:pPr>
      <w:rPr>
        <w:rFonts w:hint="default"/>
      </w:rPr>
    </w:lvl>
    <w:lvl w:ilvl="2">
      <w:start w:val="1"/>
      <w:numFmt w:val="none"/>
      <w:lvlText w:val="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31791AF9"/>
    <w:multiLevelType w:val="hybridMultilevel"/>
    <w:tmpl w:val="14A09A9A"/>
    <w:lvl w:ilvl="0" w:tplc="723E24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64E14"/>
    <w:multiLevelType w:val="multilevel"/>
    <w:tmpl w:val="D30C018E"/>
    <w:styleLink w:val="Headings"/>
    <w:lvl w:ilvl="0">
      <w:start w:val="1"/>
      <w:numFmt w:val="decimal"/>
      <w:pStyle w:val="Heading1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134" w:hanging="1134"/>
      </w:pPr>
      <w:rPr>
        <w:rFonts w:hint="default"/>
      </w:rPr>
    </w:lvl>
  </w:abstractNum>
  <w:abstractNum w:abstractNumId="10" w15:restartNumberingAfterBreak="0">
    <w:nsid w:val="390A6771"/>
    <w:multiLevelType w:val="multilevel"/>
    <w:tmpl w:val="7E588FF8"/>
    <w:numStyleLink w:val="Appendixes"/>
  </w:abstractNum>
  <w:abstractNum w:abstractNumId="11" w15:restartNumberingAfterBreak="0">
    <w:nsid w:val="50982BDF"/>
    <w:multiLevelType w:val="hybridMultilevel"/>
    <w:tmpl w:val="278A4EA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C25F0"/>
    <w:multiLevelType w:val="multilevel"/>
    <w:tmpl w:val="7E588FF8"/>
    <w:numStyleLink w:val="Appendixes"/>
  </w:abstractNum>
  <w:abstractNum w:abstractNumId="13" w15:restartNumberingAfterBreak="0">
    <w:nsid w:val="739E32F1"/>
    <w:multiLevelType w:val="multilevel"/>
    <w:tmpl w:val="7E588FF8"/>
    <w:numStyleLink w:val="Appendixes"/>
  </w:abstractNum>
  <w:num w:numId="1" w16cid:durableId="2016110602">
    <w:abstractNumId w:val="9"/>
  </w:num>
  <w:num w:numId="2" w16cid:durableId="581836578">
    <w:abstractNumId w:val="9"/>
  </w:num>
  <w:num w:numId="3" w16cid:durableId="1972977093">
    <w:abstractNumId w:val="7"/>
  </w:num>
  <w:num w:numId="4" w16cid:durableId="684593884">
    <w:abstractNumId w:val="9"/>
  </w:num>
  <w:num w:numId="5" w16cid:durableId="806776918">
    <w:abstractNumId w:val="2"/>
  </w:num>
  <w:num w:numId="6" w16cid:durableId="373818925">
    <w:abstractNumId w:val="9"/>
  </w:num>
  <w:num w:numId="7" w16cid:durableId="1093206636">
    <w:abstractNumId w:val="9"/>
  </w:num>
  <w:num w:numId="8" w16cid:durableId="1821388658">
    <w:abstractNumId w:val="9"/>
  </w:num>
  <w:num w:numId="9" w16cid:durableId="654794563">
    <w:abstractNumId w:val="9"/>
  </w:num>
  <w:num w:numId="10" w16cid:durableId="1143232241">
    <w:abstractNumId w:val="9"/>
  </w:num>
  <w:num w:numId="11" w16cid:durableId="1611427691">
    <w:abstractNumId w:val="9"/>
  </w:num>
  <w:num w:numId="12" w16cid:durableId="2031562003">
    <w:abstractNumId w:val="9"/>
  </w:num>
  <w:num w:numId="13" w16cid:durableId="1535732282">
    <w:abstractNumId w:val="9"/>
  </w:num>
  <w:num w:numId="14" w16cid:durableId="1783181565">
    <w:abstractNumId w:val="9"/>
  </w:num>
  <w:num w:numId="15" w16cid:durableId="1738361912">
    <w:abstractNumId w:val="2"/>
  </w:num>
  <w:num w:numId="16" w16cid:durableId="864365596">
    <w:abstractNumId w:val="6"/>
  </w:num>
  <w:num w:numId="17" w16cid:durableId="565074201">
    <w:abstractNumId w:val="4"/>
  </w:num>
  <w:num w:numId="18" w16cid:durableId="253587797">
    <w:abstractNumId w:val="10"/>
  </w:num>
  <w:num w:numId="19" w16cid:durableId="1501197808">
    <w:abstractNumId w:val="3"/>
  </w:num>
  <w:num w:numId="20" w16cid:durableId="1133449844">
    <w:abstractNumId w:val="9"/>
  </w:num>
  <w:num w:numId="21" w16cid:durableId="1105267307">
    <w:abstractNumId w:val="9"/>
  </w:num>
  <w:num w:numId="22" w16cid:durableId="274874157">
    <w:abstractNumId w:val="9"/>
  </w:num>
  <w:num w:numId="23" w16cid:durableId="170267629">
    <w:abstractNumId w:val="9"/>
  </w:num>
  <w:num w:numId="24" w16cid:durableId="701175996">
    <w:abstractNumId w:val="9"/>
  </w:num>
  <w:num w:numId="25" w16cid:durableId="1934245607">
    <w:abstractNumId w:val="9"/>
  </w:num>
  <w:num w:numId="26" w16cid:durableId="448357557">
    <w:abstractNumId w:val="9"/>
  </w:num>
  <w:num w:numId="27" w16cid:durableId="226301328">
    <w:abstractNumId w:val="9"/>
  </w:num>
  <w:num w:numId="28" w16cid:durableId="1861161020">
    <w:abstractNumId w:val="9"/>
  </w:num>
  <w:num w:numId="29" w16cid:durableId="1106391706">
    <w:abstractNumId w:val="2"/>
  </w:num>
  <w:num w:numId="30" w16cid:durableId="1337224803">
    <w:abstractNumId w:val="13"/>
    <w:lvlOverride w:ilvl="0">
      <w:lvl w:ilvl="0">
        <w:start w:val="1"/>
        <w:numFmt w:val="upperLetter"/>
        <w:lvlText w:val="Appendix %1 "/>
        <w:lvlJc w:val="left"/>
        <w:pPr>
          <w:ind w:left="36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1" w16cid:durableId="145324219">
    <w:abstractNumId w:val="0"/>
  </w:num>
  <w:num w:numId="32" w16cid:durableId="538013114">
    <w:abstractNumId w:val="12"/>
    <w:lvlOverride w:ilvl="0">
      <w:lvl w:ilvl="0">
        <w:start w:val="1"/>
        <w:numFmt w:val="upperLetter"/>
        <w:pStyle w:val="Appendix1"/>
        <w:lvlText w:val="Appendix %1 "/>
        <w:lvlJc w:val="left"/>
        <w:pPr>
          <w:ind w:left="360" w:hanging="360"/>
        </w:pPr>
        <w:rPr>
          <w:rFonts w:asciiTheme="majorHAnsi" w:hAnsiTheme="majorHAnsi" w:hint="default"/>
          <w:b/>
          <w:i w:val="0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3" w16cid:durableId="1476482614">
    <w:abstractNumId w:val="5"/>
  </w:num>
  <w:num w:numId="34" w16cid:durableId="586117181">
    <w:abstractNumId w:val="8"/>
  </w:num>
  <w:num w:numId="35" w16cid:durableId="1159149742">
    <w:abstractNumId w:val="1"/>
  </w:num>
  <w:num w:numId="36" w16cid:durableId="1807895167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bordersDoNotSurroundHeader/>
  <w:bordersDoNotSurroundFooter/>
  <w:proofState w:spelling="clean" w:grammar="clean"/>
  <w:attachedTemplate r:id="rId1"/>
  <w:documentProtection w:enforcement="0"/>
  <w:autoFormatOverride/>
  <w:styleLockTheme/>
  <w:styleLockQFSet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C4"/>
    <w:rsid w:val="00011DDB"/>
    <w:rsid w:val="00035BFE"/>
    <w:rsid w:val="0005391C"/>
    <w:rsid w:val="00060C7C"/>
    <w:rsid w:val="00070D8D"/>
    <w:rsid w:val="0007296D"/>
    <w:rsid w:val="00075C57"/>
    <w:rsid w:val="00093C11"/>
    <w:rsid w:val="000A0F0E"/>
    <w:rsid w:val="000C38CE"/>
    <w:rsid w:val="000F5342"/>
    <w:rsid w:val="000F73FF"/>
    <w:rsid w:val="0010757C"/>
    <w:rsid w:val="001208BE"/>
    <w:rsid w:val="001337B5"/>
    <w:rsid w:val="0016244E"/>
    <w:rsid w:val="001651F0"/>
    <w:rsid w:val="0017780A"/>
    <w:rsid w:val="00180C60"/>
    <w:rsid w:val="00196AC9"/>
    <w:rsid w:val="001A4CC9"/>
    <w:rsid w:val="001B1E8F"/>
    <w:rsid w:val="001B26AD"/>
    <w:rsid w:val="001B4702"/>
    <w:rsid w:val="001B7EDA"/>
    <w:rsid w:val="00210A9B"/>
    <w:rsid w:val="00220AF0"/>
    <w:rsid w:val="00226B7F"/>
    <w:rsid w:val="00231482"/>
    <w:rsid w:val="00257461"/>
    <w:rsid w:val="0026227C"/>
    <w:rsid w:val="002744E7"/>
    <w:rsid w:val="0028576D"/>
    <w:rsid w:val="00291102"/>
    <w:rsid w:val="0029651E"/>
    <w:rsid w:val="002A2832"/>
    <w:rsid w:val="002C1BF7"/>
    <w:rsid w:val="002E1D4F"/>
    <w:rsid w:val="002E3A85"/>
    <w:rsid w:val="002F16FE"/>
    <w:rsid w:val="00303C61"/>
    <w:rsid w:val="003204E8"/>
    <w:rsid w:val="00335AB8"/>
    <w:rsid w:val="00337CBF"/>
    <w:rsid w:val="0034503A"/>
    <w:rsid w:val="003547A3"/>
    <w:rsid w:val="00356290"/>
    <w:rsid w:val="0036278E"/>
    <w:rsid w:val="003704B8"/>
    <w:rsid w:val="00377D40"/>
    <w:rsid w:val="00377FD0"/>
    <w:rsid w:val="003974B9"/>
    <w:rsid w:val="003A6EC1"/>
    <w:rsid w:val="003B3A30"/>
    <w:rsid w:val="003E1451"/>
    <w:rsid w:val="003F4138"/>
    <w:rsid w:val="003F66F1"/>
    <w:rsid w:val="004052BA"/>
    <w:rsid w:val="004149E2"/>
    <w:rsid w:val="00420E0C"/>
    <w:rsid w:val="00421103"/>
    <w:rsid w:val="00426A74"/>
    <w:rsid w:val="0043384E"/>
    <w:rsid w:val="0045071E"/>
    <w:rsid w:val="004570DE"/>
    <w:rsid w:val="0046648D"/>
    <w:rsid w:val="0047011B"/>
    <w:rsid w:val="0047374A"/>
    <w:rsid w:val="00487717"/>
    <w:rsid w:val="004907E3"/>
    <w:rsid w:val="004A3F6F"/>
    <w:rsid w:val="004B520A"/>
    <w:rsid w:val="004C3184"/>
    <w:rsid w:val="004E5031"/>
    <w:rsid w:val="004E7B95"/>
    <w:rsid w:val="00546B37"/>
    <w:rsid w:val="0054778E"/>
    <w:rsid w:val="00551BDA"/>
    <w:rsid w:val="00581867"/>
    <w:rsid w:val="00583C69"/>
    <w:rsid w:val="0059183C"/>
    <w:rsid w:val="005C01D7"/>
    <w:rsid w:val="005D681C"/>
    <w:rsid w:val="006046DA"/>
    <w:rsid w:val="0061094F"/>
    <w:rsid w:val="00615DDC"/>
    <w:rsid w:val="006202DD"/>
    <w:rsid w:val="00647E6B"/>
    <w:rsid w:val="006534D3"/>
    <w:rsid w:val="00664C8A"/>
    <w:rsid w:val="006A10B2"/>
    <w:rsid w:val="006B7534"/>
    <w:rsid w:val="006C211B"/>
    <w:rsid w:val="00731B4C"/>
    <w:rsid w:val="00733E62"/>
    <w:rsid w:val="0073772C"/>
    <w:rsid w:val="00741C29"/>
    <w:rsid w:val="00765059"/>
    <w:rsid w:val="0076544E"/>
    <w:rsid w:val="00773336"/>
    <w:rsid w:val="007C22EC"/>
    <w:rsid w:val="007C276F"/>
    <w:rsid w:val="007C56FC"/>
    <w:rsid w:val="007C77CB"/>
    <w:rsid w:val="007D4965"/>
    <w:rsid w:val="007D52CB"/>
    <w:rsid w:val="008029D9"/>
    <w:rsid w:val="00805BE9"/>
    <w:rsid w:val="008253B2"/>
    <w:rsid w:val="008410EA"/>
    <w:rsid w:val="008428A5"/>
    <w:rsid w:val="0086293F"/>
    <w:rsid w:val="00874EE3"/>
    <w:rsid w:val="00886FFB"/>
    <w:rsid w:val="0088704B"/>
    <w:rsid w:val="00894D2A"/>
    <w:rsid w:val="008B785B"/>
    <w:rsid w:val="008C7B14"/>
    <w:rsid w:val="008E3F6E"/>
    <w:rsid w:val="009028E7"/>
    <w:rsid w:val="0090446B"/>
    <w:rsid w:val="0091368D"/>
    <w:rsid w:val="009328C5"/>
    <w:rsid w:val="00933F60"/>
    <w:rsid w:val="00947676"/>
    <w:rsid w:val="00953357"/>
    <w:rsid w:val="00953712"/>
    <w:rsid w:val="009708FE"/>
    <w:rsid w:val="009875F1"/>
    <w:rsid w:val="009A27DC"/>
    <w:rsid w:val="009B7E4B"/>
    <w:rsid w:val="009C62E7"/>
    <w:rsid w:val="009D1535"/>
    <w:rsid w:val="009D52D8"/>
    <w:rsid w:val="009F3E07"/>
    <w:rsid w:val="00A05200"/>
    <w:rsid w:val="00A06757"/>
    <w:rsid w:val="00A167B5"/>
    <w:rsid w:val="00A24E7E"/>
    <w:rsid w:val="00A27D64"/>
    <w:rsid w:val="00A32A06"/>
    <w:rsid w:val="00A36F4A"/>
    <w:rsid w:val="00A45404"/>
    <w:rsid w:val="00A457C6"/>
    <w:rsid w:val="00A47F09"/>
    <w:rsid w:val="00A51AAD"/>
    <w:rsid w:val="00A55B6B"/>
    <w:rsid w:val="00A5641F"/>
    <w:rsid w:val="00A634AA"/>
    <w:rsid w:val="00A66C32"/>
    <w:rsid w:val="00A7312D"/>
    <w:rsid w:val="00A81EA9"/>
    <w:rsid w:val="00A94E31"/>
    <w:rsid w:val="00AA2A7B"/>
    <w:rsid w:val="00AA37C5"/>
    <w:rsid w:val="00AD710A"/>
    <w:rsid w:val="00AE247C"/>
    <w:rsid w:val="00AE6C72"/>
    <w:rsid w:val="00AF2451"/>
    <w:rsid w:val="00B018B3"/>
    <w:rsid w:val="00B025D7"/>
    <w:rsid w:val="00B30EEC"/>
    <w:rsid w:val="00B34241"/>
    <w:rsid w:val="00B51C42"/>
    <w:rsid w:val="00B538C6"/>
    <w:rsid w:val="00B90921"/>
    <w:rsid w:val="00B92611"/>
    <w:rsid w:val="00BA1AA0"/>
    <w:rsid w:val="00BA7AFA"/>
    <w:rsid w:val="00BB2198"/>
    <w:rsid w:val="00BB5C3D"/>
    <w:rsid w:val="00BC6E4B"/>
    <w:rsid w:val="00BD6123"/>
    <w:rsid w:val="00BE5938"/>
    <w:rsid w:val="00C34939"/>
    <w:rsid w:val="00C441B4"/>
    <w:rsid w:val="00C65561"/>
    <w:rsid w:val="00C85FD2"/>
    <w:rsid w:val="00C901C4"/>
    <w:rsid w:val="00C9411C"/>
    <w:rsid w:val="00C9788D"/>
    <w:rsid w:val="00CA302B"/>
    <w:rsid w:val="00CA7CC4"/>
    <w:rsid w:val="00CC7A13"/>
    <w:rsid w:val="00CD0AFE"/>
    <w:rsid w:val="00CE783B"/>
    <w:rsid w:val="00CF2E3A"/>
    <w:rsid w:val="00CF7CA3"/>
    <w:rsid w:val="00D020EF"/>
    <w:rsid w:val="00D31163"/>
    <w:rsid w:val="00D4044E"/>
    <w:rsid w:val="00D53A06"/>
    <w:rsid w:val="00D81C7A"/>
    <w:rsid w:val="00D87297"/>
    <w:rsid w:val="00D87DD0"/>
    <w:rsid w:val="00D9221C"/>
    <w:rsid w:val="00DA16DA"/>
    <w:rsid w:val="00DB3E00"/>
    <w:rsid w:val="00DC0AE6"/>
    <w:rsid w:val="00DD143D"/>
    <w:rsid w:val="00DE0D14"/>
    <w:rsid w:val="00E10C7B"/>
    <w:rsid w:val="00E126B3"/>
    <w:rsid w:val="00E1390A"/>
    <w:rsid w:val="00E22C2C"/>
    <w:rsid w:val="00E72F96"/>
    <w:rsid w:val="00E74FC7"/>
    <w:rsid w:val="00E76122"/>
    <w:rsid w:val="00E76A9F"/>
    <w:rsid w:val="00E91EF2"/>
    <w:rsid w:val="00EA4F2E"/>
    <w:rsid w:val="00EA619A"/>
    <w:rsid w:val="00EA6E7B"/>
    <w:rsid w:val="00EA6E7E"/>
    <w:rsid w:val="00EA7267"/>
    <w:rsid w:val="00EA7404"/>
    <w:rsid w:val="00EB5F0E"/>
    <w:rsid w:val="00EF6104"/>
    <w:rsid w:val="00EF7C0E"/>
    <w:rsid w:val="00F13E17"/>
    <w:rsid w:val="00F23C25"/>
    <w:rsid w:val="00F25205"/>
    <w:rsid w:val="00F2732E"/>
    <w:rsid w:val="00F548DC"/>
    <w:rsid w:val="00F660A7"/>
    <w:rsid w:val="00F71D21"/>
    <w:rsid w:val="00F8198F"/>
    <w:rsid w:val="00F8312D"/>
    <w:rsid w:val="00F91221"/>
    <w:rsid w:val="00F940BD"/>
    <w:rsid w:val="00FA12B0"/>
    <w:rsid w:val="00FD03D4"/>
    <w:rsid w:val="00FD04D2"/>
    <w:rsid w:val="00FE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1F3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A9B"/>
  </w:style>
  <w:style w:type="paragraph" w:styleId="Heading1">
    <w:name w:val="heading 1"/>
    <w:next w:val="Normal"/>
    <w:link w:val="Heading1Char"/>
    <w:uiPriority w:val="9"/>
    <w:qFormat/>
    <w:rsid w:val="00FA12B0"/>
    <w:pPr>
      <w:keepNext/>
      <w:keepLines/>
      <w:numPr>
        <w:numId w:val="2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12B0"/>
    <w:pPr>
      <w:numPr>
        <w:ilvl w:val="1"/>
      </w:numPr>
      <w:spacing w:before="200"/>
      <w:outlineLvl w:val="1"/>
    </w:pPr>
    <w:rPr>
      <w:color w:val="000000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12B0"/>
    <w:pPr>
      <w:numPr>
        <w:ilvl w:val="2"/>
      </w:numPr>
      <w:outlineLvl w:val="2"/>
    </w:pPr>
    <w:rPr>
      <w:sz w:val="22"/>
      <w:szCs w:val="2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A12B0"/>
    <w:pPr>
      <w:numPr>
        <w:ilvl w:val="3"/>
      </w:numPr>
      <w:outlineLvl w:val="3"/>
    </w:pPr>
    <w:rPr>
      <w:b w:val="0"/>
      <w:bCs w:val="0"/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FA12B0"/>
    <w:pPr>
      <w:numPr>
        <w:ilvl w:val="4"/>
      </w:numPr>
      <w:outlineLvl w:val="4"/>
    </w:pPr>
    <w:rPr>
      <w:color w:val="000000" w:themeColor="accent1" w:themeShade="7F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A12B0"/>
    <w:pPr>
      <w:numPr>
        <w:ilvl w:val="5"/>
      </w:numPr>
      <w:outlineLvl w:val="5"/>
    </w:pPr>
    <w:rPr>
      <w:i w:val="0"/>
      <w:iCs w:val="0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FA12B0"/>
    <w:pPr>
      <w:numPr>
        <w:ilvl w:val="6"/>
      </w:numPr>
      <w:outlineLvl w:val="6"/>
    </w:pPr>
    <w:rPr>
      <w:i/>
      <w:iCs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FA12B0"/>
    <w:pPr>
      <w:numPr>
        <w:ilvl w:val="7"/>
      </w:numPr>
      <w:outlineLvl w:val="7"/>
    </w:pPr>
    <w:rPr>
      <w:sz w:val="20"/>
      <w:szCs w:val="20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FA12B0"/>
    <w:pPr>
      <w:numPr>
        <w:ilvl w:val="8"/>
        <w:numId w:val="2"/>
      </w:numPr>
      <w:outlineLvl w:val="8"/>
    </w:pPr>
    <w:rPr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2B0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12B0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12B0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A12B0"/>
    <w:rPr>
      <w:rFonts w:asciiTheme="majorHAnsi" w:eastAsiaTheme="majorEastAsia" w:hAnsiTheme="majorHAnsi" w:cstheme="majorBidi"/>
      <w:i/>
      <w:iCs/>
      <w:color w:val="0000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A12B0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A12B0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A12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A12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A12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12B0"/>
    <w:rPr>
      <w:b/>
      <w:bCs/>
      <w:color w:val="00000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12B0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12B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2B0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12B0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A12B0"/>
    <w:rPr>
      <w:b/>
      <w:bCs/>
    </w:rPr>
  </w:style>
  <w:style w:type="character" w:styleId="Emphasis">
    <w:name w:val="Emphasis"/>
    <w:basedOn w:val="DefaultParagraphFont"/>
    <w:uiPriority w:val="20"/>
    <w:qFormat/>
    <w:rsid w:val="00FA12B0"/>
    <w:rPr>
      <w:i/>
      <w:iCs/>
    </w:rPr>
  </w:style>
  <w:style w:type="paragraph" w:styleId="NoSpacing">
    <w:name w:val="No Spacing"/>
    <w:link w:val="NoSpacingChar"/>
    <w:uiPriority w:val="1"/>
    <w:qFormat/>
    <w:rsid w:val="00FA12B0"/>
    <w:pPr>
      <w:spacing w:after="0"/>
    </w:pPr>
  </w:style>
  <w:style w:type="paragraph" w:styleId="ListParagraph">
    <w:name w:val="List Paragraph"/>
    <w:basedOn w:val="Normal"/>
    <w:uiPriority w:val="34"/>
    <w:qFormat/>
    <w:rsid w:val="00FA12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12B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A12B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2B0"/>
    <w:pPr>
      <w:pBdr>
        <w:bottom w:val="single" w:sz="4" w:space="4" w:color="000000" w:themeColor="accent1"/>
      </w:pBdr>
      <w:spacing w:before="200" w:after="280"/>
      <w:ind w:left="936" w:right="936"/>
    </w:pPr>
    <w:rPr>
      <w:b/>
      <w:bCs/>
      <w:i/>
      <w:iCs/>
      <w:color w:val="00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2B0"/>
    <w:rPr>
      <w:b/>
      <w:bCs/>
      <w:i/>
      <w:iCs/>
      <w:color w:val="000000" w:themeColor="accent1"/>
    </w:rPr>
  </w:style>
  <w:style w:type="character" w:styleId="SubtleEmphasis">
    <w:name w:val="Subtle Emphasis"/>
    <w:basedOn w:val="DefaultParagraphFont"/>
    <w:uiPriority w:val="19"/>
    <w:qFormat/>
    <w:rsid w:val="00FA12B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A12B0"/>
    <w:rPr>
      <w:b/>
      <w:bCs/>
      <w:i/>
      <w:iCs/>
      <w:color w:val="000000" w:themeColor="accent1"/>
    </w:rPr>
  </w:style>
  <w:style w:type="character" w:styleId="SubtleReference">
    <w:name w:val="Subtle Reference"/>
    <w:basedOn w:val="DefaultParagraphFont"/>
    <w:uiPriority w:val="31"/>
    <w:qFormat/>
    <w:rsid w:val="00FA12B0"/>
    <w:rPr>
      <w:smallCaps/>
      <w:color w:val="00000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A12B0"/>
    <w:rPr>
      <w:b/>
      <w:bCs/>
      <w:smallCaps/>
      <w:color w:val="00000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12B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12B0"/>
    <w:pPr>
      <w:numPr>
        <w:numId w:val="0"/>
      </w:num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A12B0"/>
  </w:style>
  <w:style w:type="numbering" w:customStyle="1" w:styleId="Headings">
    <w:name w:val="Headings"/>
    <w:uiPriority w:val="99"/>
    <w:rsid w:val="00F660A7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3974B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974B9"/>
  </w:style>
  <w:style w:type="paragraph" w:styleId="Footer">
    <w:name w:val="footer"/>
    <w:basedOn w:val="Normal"/>
    <w:link w:val="FooterChar"/>
    <w:uiPriority w:val="99"/>
    <w:unhideWhenUsed/>
    <w:rsid w:val="003974B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974B9"/>
  </w:style>
  <w:style w:type="paragraph" w:styleId="BalloonText">
    <w:name w:val="Balloon Text"/>
    <w:basedOn w:val="Normal"/>
    <w:link w:val="BalloonTextChar"/>
    <w:uiPriority w:val="99"/>
    <w:semiHidden/>
    <w:unhideWhenUsed/>
    <w:rsid w:val="003974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4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A7404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EA7404"/>
    <w:pPr>
      <w:spacing w:after="0"/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EA7404"/>
    <w:pPr>
      <w:spacing w:after="0"/>
      <w:ind w:left="440"/>
    </w:pPr>
  </w:style>
  <w:style w:type="character" w:styleId="Hyperlink">
    <w:name w:val="Hyperlink"/>
    <w:basedOn w:val="DefaultParagraphFont"/>
    <w:uiPriority w:val="99"/>
    <w:unhideWhenUsed/>
    <w:rsid w:val="006534D3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A7404"/>
    <w:pPr>
      <w:spacing w:after="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EA7404"/>
    <w:pPr>
      <w:spacing w:after="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EA7404"/>
    <w:pPr>
      <w:spacing w:after="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EA7404"/>
    <w:pPr>
      <w:spacing w:after="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A7404"/>
    <w:pPr>
      <w:spacing w:after="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EA7404"/>
    <w:pPr>
      <w:spacing w:after="0"/>
      <w:ind w:left="1760"/>
    </w:pPr>
  </w:style>
  <w:style w:type="character" w:styleId="PlaceholderText">
    <w:name w:val="Placeholder Text"/>
    <w:basedOn w:val="DefaultParagraphFont"/>
    <w:uiPriority w:val="99"/>
    <w:semiHidden/>
    <w:rsid w:val="00615DDC"/>
    <w:rPr>
      <w:color w:val="808080"/>
    </w:rPr>
  </w:style>
  <w:style w:type="numbering" w:customStyle="1" w:styleId="Appendixes">
    <w:name w:val="Appendixes"/>
    <w:uiPriority w:val="99"/>
    <w:rsid w:val="00551BDA"/>
    <w:pPr>
      <w:numPr>
        <w:numId w:val="5"/>
      </w:numPr>
    </w:pPr>
  </w:style>
  <w:style w:type="paragraph" w:customStyle="1" w:styleId="Appendix1">
    <w:name w:val="Appendix 1"/>
    <w:basedOn w:val="Heading1"/>
    <w:link w:val="Appendix1Char"/>
    <w:qFormat/>
    <w:rsid w:val="00551BDA"/>
    <w:pPr>
      <w:numPr>
        <w:numId w:val="32"/>
      </w:numPr>
    </w:pPr>
    <w:rPr>
      <w:noProof/>
    </w:rPr>
  </w:style>
  <w:style w:type="character" w:customStyle="1" w:styleId="Appendix1Char">
    <w:name w:val="Appendix 1 Char"/>
    <w:basedOn w:val="Heading1Char"/>
    <w:link w:val="Appendix1"/>
    <w:rsid w:val="00551BDA"/>
    <w:rPr>
      <w:rFonts w:asciiTheme="majorHAnsi" w:eastAsiaTheme="majorEastAsia" w:hAnsiTheme="majorHAnsi" w:cstheme="majorBidi"/>
      <w:b/>
      <w:bCs/>
      <w:noProof/>
      <w:color w:val="000000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2732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E76122"/>
    <w:pPr>
      <w:tabs>
        <w:tab w:val="decimal" w:pos="360"/>
      </w:tabs>
      <w:spacing w:after="200" w:line="276" w:lineRule="auto"/>
    </w:pPr>
    <w:rPr>
      <w:rFonts w:eastAsiaTheme="minorHAnsi"/>
      <w:lang w:eastAsia="ja-JP"/>
    </w:rPr>
  </w:style>
  <w:style w:type="paragraph" w:customStyle="1" w:styleId="FrontNormal">
    <w:name w:val="FrontNormal"/>
    <w:basedOn w:val="Normal"/>
    <w:qFormat/>
    <w:rsid w:val="00BB5C3D"/>
    <w:pPr>
      <w:spacing w:after="0"/>
    </w:pPr>
    <w:rPr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E76122"/>
    <w:pPr>
      <w:spacing w:after="0"/>
    </w:pPr>
    <w:rPr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76122"/>
    <w:rPr>
      <w:sz w:val="20"/>
      <w:szCs w:val="20"/>
      <w:lang w:eastAsia="ja-JP"/>
    </w:rPr>
  </w:style>
  <w:style w:type="table" w:styleId="LightShading-Accent1">
    <w:name w:val="Light Shading Accent 1"/>
    <w:basedOn w:val="TableNormal"/>
    <w:uiPriority w:val="60"/>
    <w:rsid w:val="00E76122"/>
    <w:pPr>
      <w:spacing w:after="0"/>
    </w:pPr>
    <w:rPr>
      <w:color w:val="000000" w:themeColor="accent1" w:themeShade="BF"/>
      <w:lang w:eastAsia="ja-JP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000000" w:themeColor="accent1" w:themeShade="BF"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000000" w:themeColor="accent1" w:themeShade="BF"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000000" w:themeColor="accent1" w:themeShade="BF"/>
      </w:rPr>
    </w:tblStylePr>
    <w:tblStylePr w:type="lastCol">
      <w:rPr>
        <w:b/>
        <w:bCs/>
        <w:color w:val="000000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customStyle="1" w:styleId="TableBP">
    <w:name w:val="Table BP"/>
    <w:basedOn w:val="TableNormal"/>
    <w:uiPriority w:val="99"/>
    <w:rsid w:val="00356290"/>
    <w:pPr>
      <w:spacing w:after="0"/>
      <w:ind w:left="57"/>
    </w:pPr>
    <w:tblPr>
      <w:tblStyleRowBandSize w:val="1"/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</w:tblBorders>
      <w:tblCellMar>
        <w:left w:w="0" w:type="dxa"/>
        <w:right w:w="0" w:type="dxa"/>
      </w:tblCellMar>
    </w:tblPr>
    <w:tblStylePr w:type="firstRow">
      <w:rPr>
        <w:rFonts w:asciiTheme="minorHAnsi" w:hAnsiTheme="minorHAnsi"/>
        <w:b/>
        <w:sz w:val="22"/>
      </w:rPr>
      <w:tblPr/>
      <w:tcPr>
        <w:tcBorders>
          <w:top w:val="single" w:sz="2" w:space="0" w:color="000000" w:themeColor="text1"/>
          <w:bottom w:val="single" w:sz="2" w:space="0" w:color="000000" w:themeColor="text1"/>
        </w:tcBorders>
        <w:shd w:val="clear" w:color="auto" w:fill="D9D9D9" w:themeFill="background1" w:themeFillShade="D9"/>
      </w:tcPr>
    </w:tblStylePr>
    <w:tblStylePr w:type="lastRow">
      <w:tblPr/>
      <w:tcPr>
        <w:tcBorders>
          <w:bottom w:val="single" w:sz="2" w:space="0" w:color="000000" w:themeColor="text1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Pmatrix">
    <w:name w:val="Table BP matrix"/>
    <w:basedOn w:val="TableBP"/>
    <w:uiPriority w:val="99"/>
    <w:rsid w:val="00F13E17"/>
    <w:tblPr/>
    <w:tblStylePr w:type="firstRow">
      <w:rPr>
        <w:rFonts w:asciiTheme="minorHAnsi" w:hAnsiTheme="minorHAnsi"/>
        <w:b/>
        <w:sz w:val="22"/>
      </w:rPr>
      <w:tblPr/>
      <w:tcPr>
        <w:tcBorders>
          <w:top w:val="single" w:sz="4" w:space="0" w:color="auto"/>
          <w:bottom w:val="single" w:sz="4" w:space="0" w:color="auto"/>
        </w:tcBorders>
        <w:shd w:val="clear" w:color="auto" w:fill="D9D9D9" w:themeFill="background1" w:themeFillShade="D9"/>
      </w:tcPr>
    </w:tblStylePr>
    <w:tblStylePr w:type="lastRow">
      <w:tblPr/>
      <w:tcPr>
        <w:tcBorders>
          <w:bottom w:val="single" w:sz="2" w:space="0" w:color="000000" w:themeColor="text1"/>
        </w:tcBorders>
      </w:tcPr>
    </w:tblStylePr>
    <w:tblStylePr w:type="firstCol">
      <w:rPr>
        <w:b/>
      </w:rPr>
      <w:tblPr/>
      <w:tcPr>
        <w:tcBorders>
          <w:right w:val="single" w:sz="4" w:space="0" w:color="auto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wCell">
      <w:tblPr/>
      <w:tcPr>
        <w:tcBorders>
          <w:top w:val="nil"/>
          <w:left w:val="nil"/>
          <w:bottom w:val="single" w:sz="2" w:space="0" w:color="000000" w:themeColor="text1"/>
          <w:right w:val="single" w:sz="2" w:space="0" w:color="000000" w:themeColor="text1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BC6E4B"/>
    <w:pPr>
      <w:spacing w:after="0"/>
    </w:pPr>
  </w:style>
  <w:style w:type="character" w:customStyle="1" w:styleId="BPfronttitle">
    <w:name w:val="BP front title"/>
    <w:basedOn w:val="BookTitle"/>
    <w:uiPriority w:val="1"/>
    <w:rsid w:val="00210A9B"/>
    <w:rPr>
      <w:b/>
      <w:bCs/>
      <w:caps w:val="0"/>
      <w:smallCaps/>
      <w:spacing w:val="5"/>
      <w:sz w:val="40"/>
    </w:rPr>
  </w:style>
  <w:style w:type="paragraph" w:styleId="NormalWeb">
    <w:name w:val="Normal (Web)"/>
    <w:basedOn w:val="Normal"/>
    <w:uiPriority w:val="99"/>
    <w:semiHidden/>
    <w:unhideWhenUsed/>
    <w:rsid w:val="002574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nl-NL" w:eastAsia="zh-CN" w:bidi="te-IN"/>
    </w:rPr>
  </w:style>
  <w:style w:type="character" w:styleId="UnresolvedMention">
    <w:name w:val="Unresolved Mention"/>
    <w:basedOn w:val="DefaultParagraphFont"/>
    <w:uiPriority w:val="99"/>
    <w:semiHidden/>
    <w:unhideWhenUsed/>
    <w:rsid w:val="0034503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450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cargillonline.sharepoint.com/sites/BOSC/ME/PSC/Pages/default.asp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cargillonline.sharepoint.com/:w:/r/sites/BOSC/ME/PSC/Electrical/J23%20-%20Job%20aid%20-%20Electrical%20room%20inspection%20-%20Rev%201.0.docx?d=w90337387262d4bf6a971cb7960edcc24&amp;csf=1" TargetMode="Externa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vangeer\AppData\Local\Temp\Temp2_EBPO%20-%20v1.2.zip\EBPO%20-%20v1.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7166B2B1FF4FB38ED17CBADA9DB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665C6-F5B8-4AE3-BE5B-8DF1BC2BEBD0}"/>
      </w:docPartPr>
      <w:docPartBody>
        <w:p w:rsidR="004C5653" w:rsidRDefault="004C5653">
          <w:pPr>
            <w:pStyle w:val="EF7166B2B1FF4FB38ED17CBADA9DB4C2"/>
          </w:pPr>
          <w:r w:rsidRPr="00092473">
            <w:rPr>
              <w:rStyle w:val="PlaceholderText"/>
            </w:rPr>
            <w:t>[Title]</w:t>
          </w:r>
        </w:p>
      </w:docPartBody>
    </w:docPart>
    <w:docPart>
      <w:docPartPr>
        <w:name w:val="7DC7A56F260D47BEA3C0D34065DA7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F48B3-29E6-4CF3-A5B9-1686344EEE94}"/>
      </w:docPartPr>
      <w:docPartBody>
        <w:p w:rsidR="004C5653" w:rsidRDefault="004C5653">
          <w:pPr>
            <w:pStyle w:val="7DC7A56F260D47BEA3C0D34065DA7BB2"/>
          </w:pPr>
          <w:r w:rsidRPr="00092473">
            <w:rPr>
              <w:rStyle w:val="PlaceholderText"/>
            </w:rPr>
            <w:t>[Title]</w:t>
          </w:r>
        </w:p>
      </w:docPartBody>
    </w:docPart>
    <w:docPart>
      <w:docPartPr>
        <w:name w:val="13547EB9E2AC47008D6959425D2A4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7B128-A3DF-4DA0-88AD-28B8A9701B22}"/>
      </w:docPartPr>
      <w:docPartBody>
        <w:p w:rsidR="004C5653" w:rsidRDefault="004C5653">
          <w:pPr>
            <w:pStyle w:val="13547EB9E2AC47008D6959425D2A4F4E"/>
          </w:pPr>
          <w:r w:rsidRPr="00092473">
            <w:rPr>
              <w:rStyle w:val="PlaceholderText"/>
            </w:rPr>
            <w:t>[Subject]</w:t>
          </w:r>
        </w:p>
      </w:docPartBody>
    </w:docPart>
    <w:docPart>
      <w:docPartPr>
        <w:name w:val="A53C6EC435F448DCB2ACBBDABDD78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E4576-1BCD-419D-B614-4A2825F1890A}"/>
      </w:docPartPr>
      <w:docPartBody>
        <w:p w:rsidR="004C5653" w:rsidRDefault="004C5653">
          <w:pPr>
            <w:pStyle w:val="A53C6EC435F448DCB2ACBBDABDD78B62"/>
          </w:pPr>
          <w:r w:rsidRPr="00092473">
            <w:rPr>
              <w:rStyle w:val="PlaceholderText"/>
            </w:rPr>
            <w:t>Click here to enter text.</w:t>
          </w:r>
        </w:p>
      </w:docPartBody>
    </w:docPart>
    <w:docPart>
      <w:docPartPr>
        <w:name w:val="9355C03FFF5E4A78981BE8F2B6F10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1177F-E2F5-4CEC-88A7-0B52816435CC}"/>
      </w:docPartPr>
      <w:docPartBody>
        <w:p w:rsidR="004C5653" w:rsidRDefault="004C5653">
          <w:pPr>
            <w:pStyle w:val="9355C03FFF5E4A78981BE8F2B6F108EA"/>
          </w:pPr>
          <w:r w:rsidRPr="00092473">
            <w:rPr>
              <w:rStyle w:val="PlaceholderText"/>
            </w:rPr>
            <w:t>[Keywords]</w:t>
          </w:r>
        </w:p>
      </w:docPartBody>
    </w:docPart>
    <w:docPart>
      <w:docPartPr>
        <w:name w:val="C23950C1B23D4A44B9928DE34BE4D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29BCD-DFB9-4403-AFEA-5AB192EFCFD4}"/>
      </w:docPartPr>
      <w:docPartBody>
        <w:p w:rsidR="004C5653" w:rsidRDefault="004C5653">
          <w:pPr>
            <w:pStyle w:val="C23950C1B23D4A44B9928DE34BE4D31E"/>
          </w:pPr>
          <w:r w:rsidRPr="00092473">
            <w:rPr>
              <w:rStyle w:val="PlaceholderText"/>
            </w:rPr>
            <w:t>[Subject]</w:t>
          </w:r>
        </w:p>
      </w:docPartBody>
    </w:docPart>
    <w:docPart>
      <w:docPartPr>
        <w:name w:val="54DDD32BD1A9417285807459EE966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51A86-7E1D-444F-9886-1D945502E3CE}"/>
      </w:docPartPr>
      <w:docPartBody>
        <w:p w:rsidR="004C5653" w:rsidRDefault="004C5653">
          <w:pPr>
            <w:pStyle w:val="54DDD32BD1A9417285807459EE9665C3"/>
          </w:pPr>
          <w:r w:rsidRPr="00092473">
            <w:rPr>
              <w:rStyle w:val="PlaceholderText"/>
            </w:rPr>
            <w:t>[Title]</w:t>
          </w:r>
        </w:p>
      </w:docPartBody>
    </w:docPart>
    <w:docPart>
      <w:docPartPr>
        <w:name w:val="0061AFB3056D47C78BB8BC6C0AA28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DBC4C-DE18-4F1C-980D-D1FB62B82A2D}"/>
      </w:docPartPr>
      <w:docPartBody>
        <w:p w:rsidR="004C5653" w:rsidRDefault="004C5653">
          <w:pPr>
            <w:pStyle w:val="0061AFB3056D47C78BB8BC6C0AA285BF"/>
          </w:pPr>
          <w:r w:rsidRPr="00092473">
            <w:rPr>
              <w:rStyle w:val="PlaceholderText"/>
            </w:rPr>
            <w:t>[Keywords]</w:t>
          </w:r>
        </w:p>
      </w:docPartBody>
    </w:docPart>
    <w:docPart>
      <w:docPartPr>
        <w:name w:val="0D7CF1C44B0D4CC9BEF6E16D7DF14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E8713-7DA0-404E-BD4D-A6938F64E366}"/>
      </w:docPartPr>
      <w:docPartBody>
        <w:p w:rsidR="008F6DB2" w:rsidRDefault="004C5653" w:rsidP="004C5653">
          <w:pPr>
            <w:pStyle w:val="0D7CF1C44B0D4CC9BEF6E16D7DF147C1"/>
          </w:pPr>
          <w:r w:rsidRPr="00484425">
            <w:rPr>
              <w:rStyle w:val="PlaceholderText"/>
            </w:rPr>
            <w:t>[BU Applicability]</w:t>
          </w:r>
        </w:p>
      </w:docPartBody>
    </w:docPart>
    <w:docPart>
      <w:docPartPr>
        <w:name w:val="C8FE789C46E742909F16B870A6D8D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65E75-9AA6-4CAE-8434-D089A58FA720}"/>
      </w:docPartPr>
      <w:docPartBody>
        <w:p w:rsidR="008F6DB2" w:rsidRDefault="004C5653" w:rsidP="004C5653">
          <w:pPr>
            <w:pStyle w:val="C8FE789C46E742909F16B870A6D8DA2B"/>
          </w:pPr>
          <w:r w:rsidRPr="00484425">
            <w:rPr>
              <w:rStyle w:val="PlaceholderText"/>
            </w:rPr>
            <w:t>[Doc.Owner]</w:t>
          </w:r>
        </w:p>
      </w:docPartBody>
    </w:docPart>
    <w:docPart>
      <w:docPartPr>
        <w:name w:val="2B4E5B9D9BE74E268BE030E1175D8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7210D-C839-4552-8380-DBA8E8318712}"/>
      </w:docPartPr>
      <w:docPartBody>
        <w:p w:rsidR="008F6DB2" w:rsidRDefault="004C5653" w:rsidP="004C5653">
          <w:pPr>
            <w:pStyle w:val="2B4E5B9D9BE74E268BE030E1175D8A01"/>
          </w:pPr>
          <w:r w:rsidRPr="00484425">
            <w:rPr>
              <w:rStyle w:val="PlaceholderText"/>
            </w:rPr>
            <w:t>[Doc.Abstract]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53"/>
    <w:rsid w:val="004C5653"/>
    <w:rsid w:val="006611F5"/>
    <w:rsid w:val="008F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5653"/>
    <w:rPr>
      <w:color w:val="808080"/>
    </w:rPr>
  </w:style>
  <w:style w:type="paragraph" w:customStyle="1" w:styleId="EF7166B2B1FF4FB38ED17CBADA9DB4C2">
    <w:name w:val="EF7166B2B1FF4FB38ED17CBADA9DB4C2"/>
  </w:style>
  <w:style w:type="paragraph" w:customStyle="1" w:styleId="7DC7A56F260D47BEA3C0D34065DA7BB2">
    <w:name w:val="7DC7A56F260D47BEA3C0D34065DA7BB2"/>
  </w:style>
  <w:style w:type="paragraph" w:customStyle="1" w:styleId="13547EB9E2AC47008D6959425D2A4F4E">
    <w:name w:val="13547EB9E2AC47008D6959425D2A4F4E"/>
  </w:style>
  <w:style w:type="paragraph" w:customStyle="1" w:styleId="A53C6EC435F448DCB2ACBBDABDD78B62">
    <w:name w:val="A53C6EC435F448DCB2ACBBDABDD78B62"/>
  </w:style>
  <w:style w:type="paragraph" w:customStyle="1" w:styleId="9355C03FFF5E4A78981BE8F2B6F108EA">
    <w:name w:val="9355C03FFF5E4A78981BE8F2B6F108EA"/>
  </w:style>
  <w:style w:type="paragraph" w:customStyle="1" w:styleId="C23950C1B23D4A44B9928DE34BE4D31E">
    <w:name w:val="C23950C1B23D4A44B9928DE34BE4D31E"/>
  </w:style>
  <w:style w:type="paragraph" w:customStyle="1" w:styleId="54DDD32BD1A9417285807459EE9665C3">
    <w:name w:val="54DDD32BD1A9417285807459EE9665C3"/>
  </w:style>
  <w:style w:type="paragraph" w:customStyle="1" w:styleId="0061AFB3056D47C78BB8BC6C0AA285BF">
    <w:name w:val="0061AFB3056D47C78BB8BC6C0AA285BF"/>
  </w:style>
  <w:style w:type="paragraph" w:customStyle="1" w:styleId="0D7CF1C44B0D4CC9BEF6E16D7DF147C1">
    <w:name w:val="0D7CF1C44B0D4CC9BEF6E16D7DF147C1"/>
    <w:rsid w:val="004C5653"/>
  </w:style>
  <w:style w:type="paragraph" w:customStyle="1" w:styleId="C8FE789C46E742909F16B870A6D8DA2B">
    <w:name w:val="C8FE789C46E742909F16B870A6D8DA2B"/>
    <w:rsid w:val="004C5653"/>
  </w:style>
  <w:style w:type="paragraph" w:customStyle="1" w:styleId="2B4E5B9D9BE74E268BE030E1175D8A01">
    <w:name w:val="2B4E5B9D9BE74E268BE030E1175D8A01"/>
    <w:rsid w:val="004C5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P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cf0fac-d669-4141-ba72-c2c0becebbc8" xsi:nil="true"/>
    <DocumentKeyword xmlns="63eafc9b-c54e-4930-858f-e23e03dce400" xsi:nil="true"/>
    <Document_ID_Number xmlns="63eafc9b-c54e-4930-858f-e23e03dce400" xsi:nil="true"/>
    <ShowOnReviewPage xmlns="15cf0fac-d669-4141-ba72-c2c0becebbc8" xsi:nil="true"/>
    <f02838a88cd14f6aa7fef1557e1b5cb3 xmlns="63eafc9b-c54e-4930-858f-e23e03dce400">
      <Terms xmlns="http://schemas.microsoft.com/office/infopath/2007/PartnerControls"/>
    </f02838a88cd14f6aa7fef1557e1b5cb3>
    <lcf76f155ced4ddcb4097134ff3c332f xmlns="ada35f01-20c2-44fe-8fef-008e0c3cb6aa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uild Project Management Administrative and Controls" ma:contentTypeID="0x010100C82FD59AB348DD449014F994C28C3DF9007391436F2D02DC408F75C1D3614AD5E4" ma:contentTypeVersion="23" ma:contentTypeDescription="Create a new document." ma:contentTypeScope="" ma:versionID="753851bc511a2ffafac5dddefe50f3c5">
  <xsd:schema xmlns:xsd="http://www.w3.org/2001/XMLSchema" xmlns:xs="http://www.w3.org/2001/XMLSchema" xmlns:p="http://schemas.microsoft.com/office/2006/metadata/properties" xmlns:ns2="63eafc9b-c54e-4930-858f-e23e03dce400" xmlns:ns3="15cf0fac-d669-4141-ba72-c2c0becebbc8" xmlns:ns4="46f67dc7-a10c-4224-95fe-87f17ecd484f" xmlns:ns5="ada35f01-20c2-44fe-8fef-008e0c3cb6aa" xmlns:ns6="f5bb0832-1dde-407b-8643-5c72d531a3c2" targetNamespace="http://schemas.microsoft.com/office/2006/metadata/properties" ma:root="true" ma:fieldsID="7222cab9b6f65f9f6ef10119829bb029" ns2:_="" ns3:_="" ns4:_="" ns5:_="" ns6:_="">
    <xsd:import namespace="63eafc9b-c54e-4930-858f-e23e03dce400"/>
    <xsd:import namespace="15cf0fac-d669-4141-ba72-c2c0becebbc8"/>
    <xsd:import namespace="46f67dc7-a10c-4224-95fe-87f17ecd484f"/>
    <xsd:import namespace="ada35f01-20c2-44fe-8fef-008e0c3cb6aa"/>
    <xsd:import namespace="f5bb0832-1dde-407b-8643-5c72d531a3c2"/>
    <xsd:element name="properties">
      <xsd:complexType>
        <xsd:sequence>
          <xsd:element name="documentManagement">
            <xsd:complexType>
              <xsd:all>
                <xsd:element ref="ns2:f02838a88cd14f6aa7fef1557e1b5cb3" minOccurs="0"/>
                <xsd:element ref="ns3:TaxCatchAll" minOccurs="0"/>
                <xsd:element ref="ns3:TaxCatchAllLabel" minOccurs="0"/>
                <xsd:element ref="ns2:DocumentKeyword" minOccurs="0"/>
                <xsd:element ref="ns2:Document_ID_Number" minOccurs="0"/>
                <xsd:element ref="ns3:ShowOnReviewPage" minOccurs="0"/>
                <xsd:element ref="ns4:MediaServiceMetadata" minOccurs="0"/>
                <xsd:element ref="ns4:MediaServiceFastMetadata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ServiceAutoKeyPoints" minOccurs="0"/>
                <xsd:element ref="ns5:MediaServiceKeyPoints" minOccurs="0"/>
                <xsd:element ref="ns6:SharedWithUsers" minOccurs="0"/>
                <xsd:element ref="ns6:SharedWithDetails" minOccurs="0"/>
                <xsd:element ref="ns5:MediaLengthInSeconds" minOccurs="0"/>
                <xsd:element ref="ns5:lcf76f155ced4ddcb4097134ff3c332f" minOccurs="0"/>
                <xsd:element ref="ns5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afc9b-c54e-4930-858f-e23e03dce400" elementFormDefault="qualified">
    <xsd:import namespace="http://schemas.microsoft.com/office/2006/documentManagement/types"/>
    <xsd:import namespace="http://schemas.microsoft.com/office/infopath/2007/PartnerControls"/>
    <xsd:element name="f02838a88cd14f6aa7fef1557e1b5cb3" ma:index="8" nillable="true" ma:taxonomy="true" ma:internalName="f02838a88cd14f6aa7fef1557e1b5cb3" ma:taxonomyFieldName="DocumentType" ma:displayName="Document Type" ma:fieldId="{f02838a8-8cd1-4f6a-a7fe-f1557e1b5cb3}" ma:sspId="17a0dbe1-8282-4a1b-9e52-b81f8cfc2a01" ma:termSetId="f69385cc-3ead-445b-b7dd-0ac9a829681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Keyword" ma:index="12" nillable="true" ma:displayName="Document Keyword" ma:description="This is similar to the Document Type field used in many of the libraries on this site, but here you can create your own keyword.  &#10;&#10;Recommendation: If you use this field, create a system for classifying documents and use it consistently." ma:internalName="DocumentKeyword">
      <xsd:simpleType>
        <xsd:restriction base="dms:Text">
          <xsd:maxLength value="255"/>
        </xsd:restriction>
      </xsd:simpleType>
    </xsd:element>
    <xsd:element name="Document_ID_Number" ma:index="13" nillable="true" ma:displayName="Document Identification Number" ma:description="Enter a unique Document Identification Number based on your Document Control Plan." ma:internalName="Document_ID_Numbe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f0fac-d669-4141-ba72-c2c0becebbc8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33888d8d-b528-4f53-a20c-19dfff592e9a}" ma:internalName="TaxCatchAll" ma:showField="CatchAllData" ma:web="15cf0fac-d669-4141-ba72-c2c0becebb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33888d8d-b528-4f53-a20c-19dfff592e9a}" ma:internalName="TaxCatchAllLabel" ma:readOnly="true" ma:showField="CatchAllDataLabel" ma:web="15cf0fac-d669-4141-ba72-c2c0becebb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owOnReviewPage" ma:index="14" nillable="true" ma:displayName="Show On Review Page" ma:description="Select one or more reviews to make this document show on that review page(s)." ma:list="{88a1b336-762e-4e7c-9521-01d510b5c629}" ma:internalName="ShowOnReviewPage" ma:showField="Title" ma:web="15cf0fac-d669-4141-ba72-c2c0becebb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67dc7-a10c-4224-95fe-87f17ecd4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a35f01-20c2-44fe-8fef-008e0c3cb6a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17a0dbe1-8282-4a1b-9e52-b81f8cfc2a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b0832-1dde-407b-8643-5c72d531a3c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4378A8-9DA4-47ED-B5D3-DC14969037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450917-207A-48D5-9C5C-70FB36247715}">
  <ds:schemaRefs>
    <ds:schemaRef ds:uri="http://schemas.microsoft.com/office/2006/metadata/properties"/>
    <ds:schemaRef ds:uri="http://schemas.microsoft.com/office/infopath/2007/PartnerControls"/>
    <ds:schemaRef ds:uri="15cf0fac-d669-4141-ba72-c2c0becebbc8"/>
    <ds:schemaRef ds:uri="63eafc9b-c54e-4930-858f-e23e03dce400"/>
    <ds:schemaRef ds:uri="ada35f01-20c2-44fe-8fef-008e0c3cb6aa"/>
  </ds:schemaRefs>
</ds:datastoreItem>
</file>

<file path=customXml/itemProps4.xml><?xml version="1.0" encoding="utf-8"?>
<ds:datastoreItem xmlns:ds="http://schemas.openxmlformats.org/officeDocument/2006/customXml" ds:itemID="{6D1512CF-F33A-41FE-AC9A-1C7F1D5A1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eafc9b-c54e-4930-858f-e23e03dce400"/>
    <ds:schemaRef ds:uri="15cf0fac-d669-4141-ba72-c2c0becebbc8"/>
    <ds:schemaRef ds:uri="46f67dc7-a10c-4224-95fe-87f17ecd484f"/>
    <ds:schemaRef ds:uri="ada35f01-20c2-44fe-8fef-008e0c3cb6aa"/>
    <ds:schemaRef ds:uri="f5bb0832-1dde-407b-8643-5c72d531a3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E264432-3F38-42DD-B7D2-45928B0B1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EBPO - v1.2.dotx</Template>
  <TotalTime>0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 - CoE -  Electrical room</vt:lpstr>
    </vt:vector>
  </TitlesOfParts>
  <Manager/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 - CoE -  Electrical room</dc:title>
  <dc:subject>LP50420-71</dc:subject>
  <dc:creator/>
  <cp:keywords>0</cp:keywords>
  <cp:lastModifiedBy/>
  <cp:revision>1</cp:revision>
  <dcterms:created xsi:type="dcterms:W3CDTF">2019-06-24T06:19:00Z</dcterms:created>
  <dcterms:modified xsi:type="dcterms:W3CDTF">2023-05-22T13:28:00Z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0x010100C82FD59AB348DD449014F994C28C3DF9007391436F2D02DC408F75C1D3614AD5E4</vt:lpwstr>
  </property>
  <property fmtid="{D5CDD505-2E9C-101B-9397-08002B2CF9AE}" pid="3" name="LP Area">
    <vt:lpwstr>7;#50 Electrical|3f5f3fd2-248e-440b-a730-d33695cac21d</vt:lpwstr>
  </property>
  <property fmtid="{D5CDD505-2E9C-101B-9397-08002B2CF9AE}" pid="4" name="BU Applicability">
    <vt:lpwstr>37;#CASC EMEA|1f7d35a0-baa1-403a-a2e9-7066f7340a18;#35;#CCC|2f2e68aa-a2c4-4a99-8c6f-516f68d9f946;#3;#CSST Europe|9e820563-a691-4ee0-8607-b412019e644f;#36;#GEOS Europe|b6973ca3-8fbd-4905-a02d-cf3a7dce4206;#38;#Malt|9df2c66e-a562-444c-93b4-0985f687c61d</vt:lpwstr>
  </property>
  <property fmtid="{D5CDD505-2E9C-101B-9397-08002B2CF9AE}" pid="5" name="Data Classification Level">
    <vt:lpwstr>4;#2|c6b719e0-99de-412b-930b-0db4e4e88baa</vt:lpwstr>
  </property>
  <property fmtid="{D5CDD505-2E9C-101B-9397-08002B2CF9AE}" pid="6" name="Doc_Type">
    <vt:lpwstr>8;#Specification|b9798e89-8345-40a1-ba9e-ceec377e5e9f</vt:lpwstr>
  </property>
  <property fmtid="{D5CDD505-2E9C-101B-9397-08002B2CF9AE}" pid="7" name="Region Applicability">
    <vt:lpwstr>2;#EMEA|7e983919-ee3c-45d2-acee-0762caf52586</vt:lpwstr>
  </property>
  <property fmtid="{D5CDD505-2E9C-101B-9397-08002B2CF9AE}" pid="8" name="Doc_Status">
    <vt:lpwstr>5;#Approved|c8a60fe1-905d-4418-8056-dce84050098d</vt:lpwstr>
  </property>
  <property fmtid="{D5CDD505-2E9C-101B-9397-08002B2CF9AE}" pid="9" name="MediaServiceImageTags">
    <vt:lpwstr/>
  </property>
  <property fmtid="{D5CDD505-2E9C-101B-9397-08002B2CF9AE}" pid="10" name="DocumentType">
    <vt:lpwstr/>
  </property>
</Properties>
</file>